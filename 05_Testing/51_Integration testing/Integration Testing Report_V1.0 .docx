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B03C" w14:textId="77777777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sz w:val="52"/>
        </w:rPr>
      </w:pPr>
    </w:p>
    <w:p w14:paraId="6A5B8BB9" w14:textId="53BBECE0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sz w:val="52"/>
        </w:rPr>
      </w:pPr>
      <w:r w:rsidRPr="00A60E56">
        <w:rPr>
          <w:rFonts w:ascii="Arial" w:hAnsi="Arial" w:cs="Arial"/>
          <w:noProof/>
        </w:rPr>
        <w:drawing>
          <wp:inline distT="0" distB="0" distL="0" distR="0" wp14:anchorId="06A963FC" wp14:editId="2B6D6F5F">
            <wp:extent cx="5278120" cy="1610452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1950" w14:textId="77777777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sz w:val="52"/>
        </w:rPr>
      </w:pPr>
    </w:p>
    <w:p w14:paraId="4C33FB7C" w14:textId="77777777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b/>
          <w:sz w:val="52"/>
        </w:rPr>
      </w:pPr>
    </w:p>
    <w:p w14:paraId="0143B3B2" w14:textId="3C650973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b/>
          <w:sz w:val="52"/>
        </w:rPr>
      </w:pPr>
      <w:r w:rsidRPr="00A60E56">
        <w:rPr>
          <w:rFonts w:ascii="Arial" w:hAnsi="Arial" w:cs="Arial"/>
          <w:b/>
          <w:sz w:val="52"/>
        </w:rPr>
        <w:t>Integration Testing Report</w:t>
      </w:r>
    </w:p>
    <w:p w14:paraId="1D515981" w14:textId="77777777" w:rsidR="00AA6E36" w:rsidRPr="00A60E56" w:rsidRDefault="00AA6E36" w:rsidP="00AA6E36">
      <w:pPr>
        <w:snapToGrid w:val="0"/>
        <w:spacing w:line="360" w:lineRule="auto"/>
        <w:jc w:val="center"/>
        <w:rPr>
          <w:rFonts w:ascii="Arial" w:hAnsi="Arial" w:cs="Arial"/>
          <w:b/>
          <w:sz w:val="52"/>
        </w:rPr>
      </w:pPr>
    </w:p>
    <w:p w14:paraId="54E3794A" w14:textId="77777777" w:rsidR="00AA6E36" w:rsidRPr="00A60E56" w:rsidRDefault="00AA6E36" w:rsidP="00AA6E36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A60E56">
        <w:rPr>
          <w:rFonts w:ascii="Arial" w:hAnsi="Arial" w:cs="Arial"/>
          <w:sz w:val="44"/>
          <w:szCs w:val="44"/>
        </w:rPr>
        <w:t>Charity Second-hand Online Store</w:t>
      </w:r>
    </w:p>
    <w:p w14:paraId="35B0DF8B" w14:textId="77777777" w:rsidR="00AA6E36" w:rsidRPr="00A60E56" w:rsidRDefault="00AA6E36" w:rsidP="00AA6E36">
      <w:pPr>
        <w:pStyle w:val="1"/>
        <w:snapToGrid w:val="0"/>
        <w:spacing w:line="360" w:lineRule="auto"/>
        <w:rPr>
          <w:rFonts w:ascii="Arial" w:eastAsia="SimSun" w:hAnsi="Arial" w:cs="Arial"/>
          <w:b w:val="0"/>
          <w:noProof/>
          <w:kern w:val="0"/>
          <w:sz w:val="24"/>
        </w:rPr>
      </w:pPr>
    </w:p>
    <w:p w14:paraId="5D7C9696" w14:textId="77777777" w:rsidR="00AA6E36" w:rsidRPr="00A60E56" w:rsidRDefault="00AA6E36" w:rsidP="00AA6E36">
      <w:pPr>
        <w:rPr>
          <w:rFonts w:ascii="Arial" w:eastAsia="FangSong_GB2312" w:hAnsi="Arial" w:cs="Arial"/>
          <w:b/>
          <w:sz w:val="28"/>
          <w:szCs w:val="28"/>
        </w:rPr>
      </w:pPr>
    </w:p>
    <w:p w14:paraId="0FA9D016" w14:textId="77777777" w:rsidR="00AA6E36" w:rsidRPr="00A60E56" w:rsidRDefault="00AA6E36" w:rsidP="00AA6E36">
      <w:pPr>
        <w:jc w:val="center"/>
        <w:rPr>
          <w:rFonts w:ascii="Arial" w:hAnsi="Arial" w:cs="Arial"/>
          <w:b/>
        </w:rPr>
      </w:pPr>
      <w:r w:rsidRPr="00A60E56">
        <w:rPr>
          <w:rFonts w:ascii="Arial" w:eastAsia="FangSong_GB2312" w:hAnsi="Arial" w:cs="Arial"/>
          <w:b/>
          <w:sz w:val="28"/>
          <w:szCs w:val="28"/>
        </w:rPr>
        <w:t>Revised records</w:t>
      </w:r>
    </w:p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1258"/>
        <w:gridCol w:w="2535"/>
        <w:gridCol w:w="1716"/>
      </w:tblGrid>
      <w:tr w:rsidR="00AA6E36" w:rsidRPr="00A60E56" w14:paraId="248D7EB1" w14:textId="77777777" w:rsidTr="00AA6E36">
        <w:trPr>
          <w:jc w:val="center"/>
        </w:trPr>
        <w:tc>
          <w:tcPr>
            <w:tcW w:w="1331" w:type="pct"/>
            <w:shd w:val="clear" w:color="auto" w:fill="D9D9D9"/>
          </w:tcPr>
          <w:p w14:paraId="00A09C6F" w14:textId="7CAB703A" w:rsidR="00AA6E36" w:rsidRPr="00A60E56" w:rsidRDefault="00AA6E36" w:rsidP="00614B61">
            <w:pPr>
              <w:jc w:val="center"/>
              <w:rPr>
                <w:rFonts w:ascii="Arial" w:eastAsia="FangSong_GB2312" w:hAnsi="Arial" w:cs="Arial"/>
                <w:b/>
                <w:szCs w:val="21"/>
              </w:rPr>
            </w:pPr>
            <w:r w:rsidRPr="00A60E56">
              <w:rPr>
                <w:rFonts w:ascii="Arial" w:eastAsia="FangSong_GB2312" w:hAnsi="Arial" w:cs="Arial"/>
                <w:b/>
                <w:szCs w:val="21"/>
              </w:rPr>
              <w:t xml:space="preserve">Update </w:t>
            </w:r>
            <w:r w:rsidR="0075147D" w:rsidRPr="00A60E56">
              <w:rPr>
                <w:rFonts w:ascii="Arial" w:eastAsia="FangSong_GB2312" w:hAnsi="Arial" w:cs="Arial"/>
                <w:b/>
                <w:szCs w:val="21"/>
              </w:rPr>
              <w:t>D</w:t>
            </w:r>
            <w:r w:rsidRPr="00A60E56">
              <w:rPr>
                <w:rFonts w:ascii="Arial" w:eastAsia="FangSong_GB2312" w:hAnsi="Arial" w:cs="Arial"/>
                <w:b/>
                <w:szCs w:val="21"/>
              </w:rPr>
              <w:t>ate</w:t>
            </w:r>
          </w:p>
        </w:tc>
        <w:tc>
          <w:tcPr>
            <w:tcW w:w="838" w:type="pct"/>
            <w:shd w:val="clear" w:color="auto" w:fill="D9D9D9"/>
          </w:tcPr>
          <w:p w14:paraId="2C9E09E5" w14:textId="2EA096AF" w:rsidR="00AA6E36" w:rsidRPr="00A60E56" w:rsidRDefault="0075147D" w:rsidP="00614B61">
            <w:pPr>
              <w:jc w:val="center"/>
              <w:rPr>
                <w:rFonts w:ascii="Arial" w:eastAsia="FangSong_GB2312" w:hAnsi="Arial" w:cs="Arial"/>
                <w:b/>
                <w:szCs w:val="21"/>
              </w:rPr>
            </w:pPr>
            <w:r w:rsidRPr="00A60E56">
              <w:rPr>
                <w:rFonts w:ascii="Arial" w:eastAsia="FangSong_GB2312" w:hAnsi="Arial" w:cs="Arial"/>
                <w:b/>
                <w:szCs w:val="21"/>
              </w:rPr>
              <w:t>V</w:t>
            </w:r>
            <w:r w:rsidR="00AA6E36" w:rsidRPr="00A60E56">
              <w:rPr>
                <w:rFonts w:ascii="Arial" w:eastAsia="FangSong_GB2312" w:hAnsi="Arial" w:cs="Arial"/>
                <w:b/>
                <w:szCs w:val="21"/>
              </w:rPr>
              <w:t>ersion</w:t>
            </w:r>
          </w:p>
        </w:tc>
        <w:tc>
          <w:tcPr>
            <w:tcW w:w="1688" w:type="pct"/>
            <w:shd w:val="clear" w:color="auto" w:fill="D9D9D9"/>
          </w:tcPr>
          <w:p w14:paraId="45EE592E" w14:textId="55D570A4" w:rsidR="00AA6E36" w:rsidRPr="00A60E56" w:rsidRDefault="0075147D" w:rsidP="00614B61">
            <w:pPr>
              <w:jc w:val="center"/>
              <w:rPr>
                <w:rFonts w:ascii="Arial" w:eastAsia="FangSong_GB2312" w:hAnsi="Arial" w:cs="Arial"/>
                <w:b/>
                <w:szCs w:val="21"/>
              </w:rPr>
            </w:pPr>
            <w:r w:rsidRPr="00A60E56">
              <w:rPr>
                <w:rFonts w:ascii="Arial" w:eastAsia="FangSong_GB2312" w:hAnsi="Arial" w:cs="Arial"/>
                <w:b/>
                <w:szCs w:val="21"/>
              </w:rPr>
              <w:t>D</w:t>
            </w:r>
            <w:r w:rsidR="00AA6E36" w:rsidRPr="00A60E56">
              <w:rPr>
                <w:rFonts w:ascii="Arial" w:eastAsia="FangSong_GB2312" w:hAnsi="Arial" w:cs="Arial"/>
                <w:b/>
                <w:szCs w:val="21"/>
              </w:rPr>
              <w:t>escription</w:t>
            </w:r>
          </w:p>
        </w:tc>
        <w:tc>
          <w:tcPr>
            <w:tcW w:w="1143" w:type="pct"/>
            <w:shd w:val="clear" w:color="auto" w:fill="D9D9D9"/>
          </w:tcPr>
          <w:p w14:paraId="63E00786" w14:textId="703696BA" w:rsidR="00AA6E36" w:rsidRPr="00A60E56" w:rsidRDefault="0075147D" w:rsidP="00614B61">
            <w:pPr>
              <w:jc w:val="center"/>
              <w:rPr>
                <w:rFonts w:ascii="Arial" w:eastAsia="FangSong_GB2312" w:hAnsi="Arial" w:cs="Arial"/>
                <w:b/>
                <w:szCs w:val="21"/>
              </w:rPr>
            </w:pPr>
            <w:r w:rsidRPr="00A60E56">
              <w:rPr>
                <w:rFonts w:ascii="Arial" w:eastAsia="FangSong_GB2312" w:hAnsi="Arial" w:cs="Arial"/>
                <w:b/>
                <w:szCs w:val="21"/>
              </w:rPr>
              <w:t>Name</w:t>
            </w:r>
          </w:p>
        </w:tc>
      </w:tr>
      <w:tr w:rsidR="00AA6E36" w:rsidRPr="00A60E56" w14:paraId="7A8C098C" w14:textId="77777777" w:rsidTr="00AA6E36">
        <w:trPr>
          <w:jc w:val="center"/>
        </w:trPr>
        <w:tc>
          <w:tcPr>
            <w:tcW w:w="1331" w:type="pct"/>
          </w:tcPr>
          <w:p w14:paraId="63420C10" w14:textId="189F73DB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  <w:r w:rsidRPr="00A60E56">
              <w:rPr>
                <w:rFonts w:ascii="Arial" w:eastAsia="FangSong_GB2312" w:hAnsi="Arial" w:cs="Arial"/>
                <w:szCs w:val="21"/>
              </w:rPr>
              <w:t>17th May 2020</w:t>
            </w:r>
          </w:p>
        </w:tc>
        <w:tc>
          <w:tcPr>
            <w:tcW w:w="838" w:type="pct"/>
          </w:tcPr>
          <w:p w14:paraId="77D5B1C1" w14:textId="15A76FDE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  <w:r w:rsidRPr="00A60E56">
              <w:rPr>
                <w:rFonts w:ascii="Arial" w:eastAsia="FangSong_GB2312" w:hAnsi="Arial" w:cs="Arial"/>
                <w:szCs w:val="21"/>
              </w:rPr>
              <w:t>V1.0</w:t>
            </w:r>
          </w:p>
        </w:tc>
        <w:tc>
          <w:tcPr>
            <w:tcW w:w="1688" w:type="pct"/>
          </w:tcPr>
          <w:p w14:paraId="5C112130" w14:textId="530B4C72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  <w:r w:rsidRPr="00A60E56">
              <w:rPr>
                <w:rFonts w:ascii="Arial" w:eastAsia="FangSong_GB2312" w:hAnsi="Arial" w:cs="Arial"/>
                <w:szCs w:val="21"/>
              </w:rPr>
              <w:t xml:space="preserve">Integration testing report </w:t>
            </w:r>
          </w:p>
        </w:tc>
        <w:tc>
          <w:tcPr>
            <w:tcW w:w="1143" w:type="pct"/>
          </w:tcPr>
          <w:p w14:paraId="183313D1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  <w:r w:rsidRPr="00A60E56">
              <w:rPr>
                <w:rFonts w:ascii="Arial" w:eastAsia="FangSong_GB2312" w:hAnsi="Arial" w:cs="Arial"/>
                <w:szCs w:val="21"/>
              </w:rPr>
              <w:t>Michael Yin</w:t>
            </w:r>
          </w:p>
        </w:tc>
      </w:tr>
      <w:tr w:rsidR="00AA6E36" w:rsidRPr="00A60E56" w14:paraId="1C447B7A" w14:textId="77777777" w:rsidTr="00AA6E36">
        <w:trPr>
          <w:jc w:val="center"/>
        </w:trPr>
        <w:tc>
          <w:tcPr>
            <w:tcW w:w="1331" w:type="pct"/>
          </w:tcPr>
          <w:p w14:paraId="463CA1C2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838" w:type="pct"/>
          </w:tcPr>
          <w:p w14:paraId="1F1660ED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1688" w:type="pct"/>
          </w:tcPr>
          <w:p w14:paraId="38912895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1143" w:type="pct"/>
          </w:tcPr>
          <w:p w14:paraId="33CEB6B8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</w:tr>
      <w:tr w:rsidR="00AA6E36" w:rsidRPr="00A60E56" w14:paraId="2783CF03" w14:textId="77777777" w:rsidTr="00AA6E36">
        <w:trPr>
          <w:jc w:val="center"/>
        </w:trPr>
        <w:tc>
          <w:tcPr>
            <w:tcW w:w="1331" w:type="pct"/>
          </w:tcPr>
          <w:p w14:paraId="0A41A781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838" w:type="pct"/>
          </w:tcPr>
          <w:p w14:paraId="13C3AB79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1688" w:type="pct"/>
          </w:tcPr>
          <w:p w14:paraId="54960FDB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  <w:tc>
          <w:tcPr>
            <w:tcW w:w="1143" w:type="pct"/>
          </w:tcPr>
          <w:p w14:paraId="1BEB28AA" w14:textId="77777777" w:rsidR="00AA6E36" w:rsidRPr="00A60E56" w:rsidRDefault="00AA6E36" w:rsidP="00AA6E36">
            <w:pPr>
              <w:jc w:val="center"/>
              <w:rPr>
                <w:rFonts w:ascii="Arial" w:eastAsia="FangSong_GB2312" w:hAnsi="Arial" w:cs="Arial"/>
                <w:szCs w:val="21"/>
              </w:rPr>
            </w:pPr>
          </w:p>
        </w:tc>
      </w:tr>
    </w:tbl>
    <w:p w14:paraId="084D683D" w14:textId="77777777" w:rsidR="005C65A9" w:rsidRPr="00A60E56" w:rsidRDefault="005C65A9" w:rsidP="005C65A9">
      <w:pPr>
        <w:snapToGrid w:val="0"/>
        <w:spacing w:line="360" w:lineRule="auto"/>
        <w:jc w:val="center"/>
        <w:rPr>
          <w:rFonts w:ascii="Arial" w:hAnsi="Arial" w:cs="Arial"/>
          <w:sz w:val="52"/>
        </w:rPr>
      </w:pPr>
    </w:p>
    <w:p w14:paraId="50888B2B" w14:textId="77777777" w:rsidR="00AA6E36" w:rsidRPr="00A60E56" w:rsidRDefault="00AA6E36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</w:p>
    <w:p w14:paraId="0B70558E" w14:textId="77777777" w:rsidR="00AA6E36" w:rsidRPr="00A60E56" w:rsidRDefault="00AA6E36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</w:p>
    <w:p w14:paraId="55585219" w14:textId="77777777" w:rsidR="00AA6E36" w:rsidRPr="00A60E56" w:rsidRDefault="00AA6E36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</w:p>
    <w:p w14:paraId="4C6780DF" w14:textId="77777777" w:rsidR="00AA6E36" w:rsidRPr="00A60E56" w:rsidRDefault="00AA6E36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</w:p>
    <w:p w14:paraId="3F423798" w14:textId="77777777" w:rsidR="00AA6E36" w:rsidRPr="00A60E56" w:rsidRDefault="00AA6E36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</w:p>
    <w:p w14:paraId="1986BDA4" w14:textId="697B5DA1" w:rsidR="00E64DA8" w:rsidRPr="00A60E56" w:rsidRDefault="00633825" w:rsidP="005C18FE">
      <w:pPr>
        <w:pStyle w:val="1"/>
        <w:tabs>
          <w:tab w:val="center" w:pos="4156"/>
          <w:tab w:val="left" w:pos="5727"/>
        </w:tabs>
        <w:spacing w:line="360" w:lineRule="auto"/>
        <w:jc w:val="center"/>
        <w:rPr>
          <w:rFonts w:ascii="Arial" w:eastAsia="FangSong_GB2312" w:hAnsi="Arial" w:cs="Arial"/>
          <w:noProof/>
          <w:kern w:val="0"/>
          <w:sz w:val="36"/>
          <w:szCs w:val="36"/>
        </w:rPr>
      </w:pPr>
      <w:r w:rsidRPr="00A60E56">
        <w:rPr>
          <w:rFonts w:ascii="Arial" w:eastAsia="FangSong_GB2312" w:hAnsi="Arial" w:cs="Arial"/>
          <w:noProof/>
          <w:kern w:val="0"/>
          <w:sz w:val="36"/>
          <w:szCs w:val="36"/>
        </w:rPr>
        <w:t>Contents</w:t>
      </w:r>
    </w:p>
    <w:p w14:paraId="458A8DBC" w14:textId="7B25604D" w:rsidR="00934A9E" w:rsidRDefault="00E64DA8" w:rsidP="00934A9E">
      <w:pPr>
        <w:pStyle w:val="TOC1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r w:rsidRPr="00A60E56">
        <w:rPr>
          <w:rFonts w:ascii="Arial" w:hAnsi="Arial" w:cs="Arial"/>
          <w:b/>
          <w:sz w:val="20"/>
        </w:rPr>
        <w:fldChar w:fldCharType="begin"/>
      </w:r>
      <w:r w:rsidRPr="00A60E56">
        <w:rPr>
          <w:rFonts w:ascii="Arial" w:hAnsi="Arial" w:cs="Arial"/>
          <w:b/>
          <w:sz w:val="20"/>
        </w:rPr>
        <w:instrText xml:space="preserve"> TOC \o "1-3" \h \z </w:instrText>
      </w:r>
      <w:r w:rsidRPr="00A60E56">
        <w:rPr>
          <w:rFonts w:ascii="Arial" w:hAnsi="Arial" w:cs="Arial"/>
          <w:b/>
          <w:sz w:val="20"/>
        </w:rPr>
        <w:fldChar w:fldCharType="separate"/>
      </w:r>
      <w:hyperlink w:anchor="_Toc40390191" w:history="1">
        <w:r w:rsidR="00934A9E" w:rsidRPr="008C29A1">
          <w:rPr>
            <w:rStyle w:val="Hyperlink"/>
            <w:rFonts w:ascii="Arial" w:eastAsia="FangSong_GB2312" w:hAnsi="Arial" w:cs="Arial"/>
            <w:b/>
            <w:noProof/>
          </w:rPr>
          <w:t>1. OVERVIEW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_Toc40390191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3</w:t>
        </w:r>
        <w:r w:rsidR="00934A9E">
          <w:rPr>
            <w:noProof/>
            <w:webHidden/>
          </w:rPr>
          <w:fldChar w:fldCharType="end"/>
        </w:r>
      </w:hyperlink>
    </w:p>
    <w:p w14:paraId="6F6C49B3" w14:textId="04A41C53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2" w:history="1">
        <w:r w:rsidR="00934A9E" w:rsidRPr="008C29A1">
          <w:rPr>
            <w:rStyle w:val="Hyperlink"/>
            <w:rFonts w:ascii="Arial" w:eastAsia="FangSong_GB2312" w:cs="Arial"/>
            <w:noProof/>
          </w:rPr>
          <w:t>1.1 Testing purpose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_Toc40390192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3</w:t>
        </w:r>
        <w:r w:rsidR="00934A9E">
          <w:rPr>
            <w:noProof/>
            <w:webHidden/>
          </w:rPr>
          <w:fldChar w:fldCharType="end"/>
        </w:r>
      </w:hyperlink>
    </w:p>
    <w:p w14:paraId="28544127" w14:textId="09EA132B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3" w:history="1">
        <w:r w:rsidR="00934A9E" w:rsidRPr="008C29A1">
          <w:rPr>
            <w:rStyle w:val="Hyperlink"/>
            <w:rFonts w:ascii="Arial" w:eastAsia="FangSong_GB2312" w:cs="Arial"/>
            <w:noProof/>
          </w:rPr>
          <w:t>1.3 Testing scope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_Toc40390193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3</w:t>
        </w:r>
        <w:r w:rsidR="00934A9E">
          <w:rPr>
            <w:noProof/>
            <w:webHidden/>
          </w:rPr>
          <w:fldChar w:fldCharType="end"/>
        </w:r>
      </w:hyperlink>
    </w:p>
    <w:p w14:paraId="43544903" w14:textId="1B0DB385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4" w:history="1">
        <w:r w:rsidR="00934A9E" w:rsidRPr="008C29A1">
          <w:rPr>
            <w:rStyle w:val="Hyperlink"/>
            <w:rFonts w:ascii="Arial" w:eastAsia="FangSong_GB2312" w:cs="Arial"/>
            <w:noProof/>
          </w:rPr>
          <w:t>1.4 Testing environment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_Toc40390194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6</w:t>
        </w:r>
        <w:r w:rsidR="00934A9E">
          <w:rPr>
            <w:noProof/>
            <w:webHidden/>
          </w:rPr>
          <w:fldChar w:fldCharType="end"/>
        </w:r>
      </w:hyperlink>
    </w:p>
    <w:p w14:paraId="1381DBBF" w14:textId="4F30A27A" w:rsidR="00934A9E" w:rsidRDefault="00715940" w:rsidP="00934A9E">
      <w:pPr>
        <w:pStyle w:val="TOC1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5" w:history="1">
        <w:r w:rsidR="00934A9E" w:rsidRPr="008C29A1">
          <w:rPr>
            <w:rStyle w:val="Hyperlink"/>
            <w:rFonts w:ascii="Arial" w:eastAsia="FangSong_GB2312" w:hAnsi="Arial" w:cs="Arial"/>
            <w:b/>
            <w:noProof/>
          </w:rPr>
          <w:t>2. Analysis of Testing Results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_Toc40390195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7</w:t>
        </w:r>
        <w:r w:rsidR="00934A9E">
          <w:rPr>
            <w:noProof/>
            <w:webHidden/>
          </w:rPr>
          <w:fldChar w:fldCharType="end"/>
        </w:r>
      </w:hyperlink>
    </w:p>
    <w:p w14:paraId="77D7F830" w14:textId="2F208784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6" w:history="1">
        <w:r w:rsidR="00934A9E" w:rsidRPr="008C29A1">
          <w:rPr>
            <w:rStyle w:val="Hyperlink"/>
            <w:rFonts w:ascii="Arial" w:eastAsia="FangSong_GB2312" w:cs="Arial"/>
            <w:noProof/>
          </w:rPr>
          <w:t>2.1 Analysis of testing problem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_Toc40390196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7</w:t>
        </w:r>
        <w:r w:rsidR="00934A9E">
          <w:rPr>
            <w:noProof/>
            <w:webHidden/>
          </w:rPr>
          <w:fldChar w:fldCharType="end"/>
        </w:r>
      </w:hyperlink>
    </w:p>
    <w:p w14:paraId="3359466B" w14:textId="3BBEB3F1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7" w:history="1">
        <w:r w:rsidR="00934A9E" w:rsidRPr="008C29A1">
          <w:rPr>
            <w:rStyle w:val="Hyperlink"/>
            <w:rFonts w:ascii="Arial" w:eastAsia="FangSong_GB2312" w:cs="Arial"/>
            <w:noProof/>
          </w:rPr>
          <w:t>2.2 Problem analysis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_Toc40390197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8</w:t>
        </w:r>
        <w:r w:rsidR="00934A9E">
          <w:rPr>
            <w:noProof/>
            <w:webHidden/>
          </w:rPr>
          <w:fldChar w:fldCharType="end"/>
        </w:r>
      </w:hyperlink>
    </w:p>
    <w:p w14:paraId="02EF4FD1" w14:textId="6FD3EB3F" w:rsidR="00934A9E" w:rsidRDefault="00715940" w:rsidP="00934A9E">
      <w:pPr>
        <w:pStyle w:val="TOC2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8" w:history="1">
        <w:r w:rsidR="00934A9E" w:rsidRPr="008C29A1">
          <w:rPr>
            <w:rStyle w:val="Hyperlink"/>
            <w:rFonts w:ascii="Arial" w:eastAsia="FangSong_GB2312" w:cs="Arial"/>
            <w:noProof/>
          </w:rPr>
          <w:t>2.2 Description of remaining problems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_Toc40390198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8</w:t>
        </w:r>
        <w:r w:rsidR="00934A9E">
          <w:rPr>
            <w:noProof/>
            <w:webHidden/>
          </w:rPr>
          <w:fldChar w:fldCharType="end"/>
        </w:r>
      </w:hyperlink>
    </w:p>
    <w:p w14:paraId="31D5A958" w14:textId="0932880C" w:rsidR="00934A9E" w:rsidRDefault="00715940" w:rsidP="00934A9E">
      <w:pPr>
        <w:pStyle w:val="TOC1"/>
        <w:tabs>
          <w:tab w:val="right" w:leader="dot" w:pos="830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en-NZ"/>
        </w:rPr>
      </w:pPr>
      <w:hyperlink w:anchor="_Toc40390199" w:history="1">
        <w:r w:rsidR="00934A9E" w:rsidRPr="008C29A1">
          <w:rPr>
            <w:rStyle w:val="Hyperlink"/>
            <w:rFonts w:ascii="Arial" w:eastAsia="FangSong_GB2312" w:hAnsi="Arial" w:cs="Arial"/>
            <w:b/>
            <w:noProof/>
          </w:rPr>
          <w:t>3.</w:t>
        </w:r>
        <w:r w:rsidR="00934A9E" w:rsidRPr="008C29A1">
          <w:rPr>
            <w:rStyle w:val="Hyperlink"/>
            <w:rFonts w:ascii="Arial" w:hAnsi="Arial" w:cs="Arial"/>
            <w:noProof/>
          </w:rPr>
          <w:t xml:space="preserve"> </w:t>
        </w:r>
        <w:r w:rsidR="00934A9E" w:rsidRPr="008C29A1">
          <w:rPr>
            <w:rStyle w:val="Hyperlink"/>
            <w:rFonts w:ascii="Arial" w:eastAsia="FangSong_GB2312" w:hAnsi="Arial" w:cs="Arial"/>
            <w:b/>
            <w:noProof/>
          </w:rPr>
          <w:t>Overall evaluation</w:t>
        </w:r>
        <w:r w:rsidR="00934A9E">
          <w:rPr>
            <w:noProof/>
            <w:webHidden/>
          </w:rPr>
          <w:tab/>
        </w:r>
        <w:r w:rsidR="00934A9E">
          <w:rPr>
            <w:noProof/>
            <w:webHidden/>
          </w:rPr>
          <w:fldChar w:fldCharType="begin"/>
        </w:r>
        <w:r w:rsidR="00934A9E">
          <w:rPr>
            <w:noProof/>
            <w:webHidden/>
          </w:rPr>
          <w:instrText xml:space="preserve"> PAGEREF _Toc40390199 \h </w:instrText>
        </w:r>
        <w:r w:rsidR="00934A9E">
          <w:rPr>
            <w:noProof/>
            <w:webHidden/>
          </w:rPr>
        </w:r>
        <w:r w:rsidR="00934A9E">
          <w:rPr>
            <w:noProof/>
            <w:webHidden/>
          </w:rPr>
          <w:fldChar w:fldCharType="separate"/>
        </w:r>
        <w:r w:rsidR="00934A9E">
          <w:rPr>
            <w:noProof/>
            <w:webHidden/>
          </w:rPr>
          <w:t>10</w:t>
        </w:r>
        <w:r w:rsidR="00934A9E">
          <w:rPr>
            <w:noProof/>
            <w:webHidden/>
          </w:rPr>
          <w:fldChar w:fldCharType="end"/>
        </w:r>
      </w:hyperlink>
    </w:p>
    <w:p w14:paraId="07CB06DD" w14:textId="60D42489" w:rsidR="00E64DA8" w:rsidRPr="00A60E56" w:rsidRDefault="00E64DA8" w:rsidP="00AD609E">
      <w:pPr>
        <w:pStyle w:val="TOC1"/>
        <w:tabs>
          <w:tab w:val="right" w:leader="dot" w:pos="8302"/>
        </w:tabs>
        <w:rPr>
          <w:rFonts w:ascii="Arial" w:hAnsi="Arial" w:cs="Arial"/>
          <w:b/>
          <w:sz w:val="28"/>
        </w:rPr>
      </w:pPr>
      <w:r w:rsidRPr="00A60E56">
        <w:rPr>
          <w:rFonts w:ascii="Arial" w:hAnsi="Arial" w:cs="Arial"/>
          <w:b/>
          <w:sz w:val="20"/>
        </w:rPr>
        <w:fldChar w:fldCharType="end"/>
      </w:r>
    </w:p>
    <w:p w14:paraId="12D31365" w14:textId="7C626829" w:rsidR="00E64DA8" w:rsidRPr="00A60E56" w:rsidRDefault="00864AD6" w:rsidP="009553C4">
      <w:pPr>
        <w:pStyle w:val="Heading1"/>
        <w:spacing w:line="360" w:lineRule="auto"/>
        <w:jc w:val="both"/>
        <w:rPr>
          <w:rFonts w:ascii="Arial" w:eastAsia="FangSong_GB2312" w:hAnsi="Arial" w:cs="Arial"/>
          <w:b/>
          <w:bCs w:val="0"/>
          <w:sz w:val="28"/>
          <w:szCs w:val="28"/>
        </w:rPr>
      </w:pPr>
      <w:bookmarkStart w:id="0" w:name="_Toc472240294"/>
      <w:bookmarkStart w:id="1" w:name="_Toc506282411"/>
      <w:bookmarkStart w:id="2" w:name="_Toc506282804"/>
      <w:bookmarkStart w:id="3" w:name="_Toc506282855"/>
      <w:bookmarkStart w:id="4" w:name="_Toc40390191"/>
      <w:r w:rsidRPr="00A60E56">
        <w:rPr>
          <w:rFonts w:ascii="Arial" w:eastAsia="FangSong_GB2312" w:hAnsi="Arial" w:cs="Arial"/>
          <w:b/>
          <w:bCs w:val="0"/>
          <w:sz w:val="28"/>
          <w:szCs w:val="28"/>
        </w:rPr>
        <w:lastRenderedPageBreak/>
        <w:t>1.</w:t>
      </w:r>
      <w:bookmarkEnd w:id="0"/>
      <w:bookmarkEnd w:id="1"/>
      <w:bookmarkEnd w:id="2"/>
      <w:bookmarkEnd w:id="3"/>
      <w:r w:rsidR="00A303AD">
        <w:rPr>
          <w:rFonts w:ascii="Arial" w:eastAsia="FangSong_GB2312" w:hAnsi="Arial" w:cs="Arial" w:hint="eastAsia"/>
          <w:b/>
          <w:bCs w:val="0"/>
          <w:sz w:val="28"/>
          <w:szCs w:val="28"/>
        </w:rPr>
        <w:t xml:space="preserve"> </w:t>
      </w:r>
      <w:r w:rsidR="00A303AD">
        <w:rPr>
          <w:rFonts w:ascii="Arial" w:eastAsia="FangSong_GB2312" w:hAnsi="Arial" w:cs="Arial"/>
          <w:b/>
          <w:bCs w:val="0"/>
          <w:sz w:val="28"/>
          <w:szCs w:val="28"/>
        </w:rPr>
        <w:t>O</w:t>
      </w:r>
      <w:bookmarkEnd w:id="4"/>
      <w:r w:rsidR="00475A9D">
        <w:rPr>
          <w:rFonts w:ascii="Arial" w:eastAsia="FangSong_GB2312" w:hAnsi="Arial" w:cs="Arial"/>
          <w:b/>
          <w:bCs w:val="0"/>
          <w:sz w:val="28"/>
          <w:szCs w:val="28"/>
        </w:rPr>
        <w:t>verview</w:t>
      </w:r>
      <w:bookmarkStart w:id="5" w:name="_GoBack"/>
      <w:bookmarkEnd w:id="5"/>
    </w:p>
    <w:p w14:paraId="469BCBA1" w14:textId="1B525C8F" w:rsidR="00E64DA8" w:rsidRDefault="00E64DA8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6" w:name="_Toc472240295"/>
      <w:bookmarkStart w:id="7" w:name="_Toc506282412"/>
      <w:bookmarkStart w:id="8" w:name="_Toc506282805"/>
      <w:bookmarkStart w:id="9" w:name="_Toc506282856"/>
      <w:bookmarkStart w:id="10" w:name="_Toc40390192"/>
      <w:r w:rsidRPr="00A60E56">
        <w:rPr>
          <w:rFonts w:ascii="Arial" w:eastAsia="FangSong_GB2312" w:cs="Arial"/>
          <w:sz w:val="24"/>
          <w:szCs w:val="24"/>
        </w:rPr>
        <w:t xml:space="preserve">1.1 </w:t>
      </w:r>
      <w:bookmarkEnd w:id="6"/>
      <w:bookmarkEnd w:id="7"/>
      <w:bookmarkEnd w:id="8"/>
      <w:bookmarkEnd w:id="9"/>
      <w:r w:rsidR="00DA60D3">
        <w:rPr>
          <w:rFonts w:ascii="Arial" w:eastAsia="FangSong_GB2312" w:cs="Arial"/>
          <w:sz w:val="24"/>
          <w:szCs w:val="24"/>
        </w:rPr>
        <w:t>Testing purpose</w:t>
      </w:r>
      <w:bookmarkEnd w:id="10"/>
    </w:p>
    <w:p w14:paraId="41B59465" w14:textId="5BFB380D" w:rsidR="001E1A3C" w:rsidRDefault="001E1A3C" w:rsidP="009553C4">
      <w:pPr>
        <w:pStyle w:val="NormalIndent"/>
        <w:spacing w:line="360" w:lineRule="auto"/>
        <w:ind w:left="420" w:firstLine="0"/>
        <w:rPr>
          <w:rFonts w:ascii="Arial" w:hAnsi="Arial" w:cs="Arial"/>
          <w:sz w:val="24"/>
          <w:szCs w:val="24"/>
        </w:rPr>
      </w:pPr>
      <w:r w:rsidRPr="001E1A3C">
        <w:rPr>
          <w:rFonts w:ascii="Arial" w:hAnsi="Arial" w:cs="Arial"/>
          <w:sz w:val="24"/>
          <w:szCs w:val="24"/>
        </w:rPr>
        <w:t>Integration testing is a phase of the project testing in which individual software modules are grouped together and tested as a group. Integration tests are used to assess whether a system or component meets specified functional requirements. Integration testing prepares the user for later delivery for user acceptance testing.</w:t>
      </w:r>
    </w:p>
    <w:p w14:paraId="4FA23F16" w14:textId="77777777" w:rsidR="009553C4" w:rsidRPr="001E1A3C" w:rsidRDefault="009553C4" w:rsidP="009553C4">
      <w:pPr>
        <w:pStyle w:val="NormalIndent"/>
        <w:spacing w:line="360" w:lineRule="auto"/>
        <w:ind w:left="420" w:firstLine="0"/>
        <w:rPr>
          <w:rFonts w:ascii="Arial" w:hAnsi="Arial" w:cs="Arial"/>
          <w:sz w:val="24"/>
          <w:szCs w:val="24"/>
        </w:rPr>
      </w:pPr>
    </w:p>
    <w:p w14:paraId="30B86A05" w14:textId="0C44DC6B" w:rsidR="00E64DA8" w:rsidRDefault="00E64DA8" w:rsidP="009553C4">
      <w:pPr>
        <w:pStyle w:val="NormalIndent"/>
        <w:spacing w:line="360" w:lineRule="auto"/>
        <w:ind w:firstLine="0"/>
        <w:rPr>
          <w:rFonts w:ascii="Arial" w:eastAsia="FangSong_GB2312" w:hAnsi="Arial" w:cs="Arial"/>
          <w:b/>
          <w:sz w:val="24"/>
          <w:szCs w:val="24"/>
        </w:rPr>
      </w:pPr>
      <w:bookmarkStart w:id="11" w:name="_Toc472240296"/>
      <w:bookmarkStart w:id="12" w:name="_Toc506282413"/>
      <w:bookmarkStart w:id="13" w:name="_Toc506282806"/>
      <w:bookmarkStart w:id="14" w:name="_Toc506282857"/>
      <w:r w:rsidRPr="00A60E56">
        <w:rPr>
          <w:rFonts w:ascii="Arial" w:eastAsia="FangSong_GB2312" w:hAnsi="Arial" w:cs="Arial"/>
          <w:b/>
          <w:sz w:val="24"/>
          <w:szCs w:val="24"/>
        </w:rPr>
        <w:t>1</w:t>
      </w:r>
      <w:r w:rsidR="001E1A3C">
        <w:rPr>
          <w:rFonts w:ascii="Arial" w:eastAsia="FangSong_GB2312" w:hAnsi="Arial" w:cs="Arial" w:hint="eastAsia"/>
          <w:b/>
          <w:sz w:val="24"/>
          <w:szCs w:val="24"/>
        </w:rPr>
        <w:t>.</w:t>
      </w:r>
      <w:r w:rsidR="001E1A3C">
        <w:rPr>
          <w:rFonts w:ascii="Arial" w:eastAsia="FangSong_GB2312" w:hAnsi="Arial" w:cs="Arial"/>
          <w:b/>
          <w:sz w:val="24"/>
          <w:szCs w:val="24"/>
        </w:rPr>
        <w:t>2 Testing schedule</w:t>
      </w:r>
    </w:p>
    <w:p w14:paraId="31E71B22" w14:textId="77777777" w:rsidR="001E1A3C" w:rsidRPr="00A60E56" w:rsidRDefault="001E1A3C" w:rsidP="009553C4">
      <w:pPr>
        <w:pStyle w:val="NormalIndent"/>
        <w:spacing w:line="360" w:lineRule="auto"/>
        <w:ind w:firstLine="0"/>
        <w:rPr>
          <w:rFonts w:ascii="Arial" w:eastAsia="FangSong_GB2312" w:hAnsi="Arial" w:cs="Arial"/>
          <w:b/>
          <w:sz w:val="24"/>
          <w:szCs w:val="24"/>
        </w:rPr>
      </w:pP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2"/>
        <w:gridCol w:w="1217"/>
        <w:gridCol w:w="1843"/>
        <w:gridCol w:w="1984"/>
        <w:gridCol w:w="1418"/>
      </w:tblGrid>
      <w:tr w:rsidR="001E1A3C" w:rsidRPr="000E2587" w14:paraId="4BD4AD9A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179E0" w14:textId="0B47793A" w:rsidR="001E1A3C" w:rsidRPr="009553C4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</w:pPr>
            <w:r w:rsidRPr="009553C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Integration Testing 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D3DE6" w14:textId="3C3C545B" w:rsidR="001E1A3C" w:rsidRPr="009553C4" w:rsidRDefault="009553C4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</w:pPr>
            <w:r w:rsidRPr="009553C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4C6AE2" w14:textId="0AE21998" w:rsidR="001E1A3C" w:rsidRPr="009553C4" w:rsidRDefault="009553C4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</w:pPr>
            <w:r w:rsidRPr="009553C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  <w:t>Start time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AD4122" w14:textId="73FFC05D" w:rsidR="001E1A3C" w:rsidRPr="009553C4" w:rsidRDefault="009553C4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</w:pPr>
            <w:r w:rsidRPr="009553C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  <w:t>End time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897CE" w14:textId="412E6CAB" w:rsidR="001E1A3C" w:rsidRPr="009553C4" w:rsidRDefault="009553C4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</w:pPr>
            <w:r w:rsidRPr="009553C4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</w:rPr>
              <w:t>Name</w:t>
            </w:r>
          </w:p>
        </w:tc>
      </w:tr>
      <w:tr w:rsidR="001E1A3C" w:rsidRPr="000E2587" w14:paraId="170B8D5E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4B8C6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W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rite testing plan 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156DF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4 </w:t>
            </w:r>
            <w:bookmarkStart w:id="15" w:name="OLE_LINK9"/>
            <w:bookmarkStart w:id="16" w:name="OLE_LINK10"/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our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s</w:t>
            </w:r>
            <w:bookmarkEnd w:id="15"/>
            <w:bookmarkEnd w:id="16"/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EAC23" w14:textId="4F50A7DB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Wed 01/04/20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E8FC3" w14:textId="20CBE032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Wed 01/04/20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6DE589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Michael</w:t>
            </w:r>
          </w:p>
        </w:tc>
      </w:tr>
      <w:tr w:rsidR="001E1A3C" w:rsidRPr="000E2587" w14:paraId="26728EAB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B0566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Prepare test cases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AE103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70A75" w14:textId="3FB07909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Wed 01/04/20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8E03B" w14:textId="0977CAAC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Thu 02/04/20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CEF3FA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Michael</w:t>
            </w:r>
          </w:p>
        </w:tc>
      </w:tr>
      <w:tr w:rsidR="001E1A3C" w:rsidRPr="000E2587" w14:paraId="4D52F516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80F97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E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xecute integration testing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AC2AF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BA191" w14:textId="140B2A31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Fri 15/05/20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22A65" w14:textId="4E75013A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Fri 15/05/20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C11BC4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Michael</w:t>
            </w:r>
          </w:p>
        </w:tc>
      </w:tr>
      <w:tr w:rsidR="001E1A3C" w:rsidRPr="000E2587" w14:paraId="3C1DD6AD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12064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F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ix problems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94562D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 day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AB885" w14:textId="56A397BE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Mon 18/05/20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58B54" w14:textId="6E0F81DC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Mon 18/05/20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ED428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Cong</w:t>
            </w:r>
          </w:p>
        </w:tc>
      </w:tr>
      <w:tr w:rsidR="001E1A3C" w:rsidRPr="000E2587" w14:paraId="74FF91A7" w14:textId="77777777" w:rsidTr="009553C4">
        <w:tc>
          <w:tcPr>
            <w:tcW w:w="23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18403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Write the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integration testing report</w:t>
            </w:r>
          </w:p>
        </w:tc>
        <w:tc>
          <w:tcPr>
            <w:tcW w:w="12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F246C7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4 h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our</w:t>
            </w: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8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91F20B" w14:textId="691902E3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Mon 18/05/20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F8136" w14:textId="77FE9FA8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Mon 18/05/20</w:t>
            </w:r>
            <w:r w:rsidR="006A61BC"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0CE023" w14:textId="77777777" w:rsidR="001E1A3C" w:rsidRPr="000E2587" w:rsidRDefault="001E1A3C" w:rsidP="009553C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  <w:r w:rsidRPr="000E258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Michael</w:t>
            </w:r>
          </w:p>
        </w:tc>
      </w:tr>
    </w:tbl>
    <w:p w14:paraId="43685518" w14:textId="77777777" w:rsidR="00946C03" w:rsidRPr="00A60E56" w:rsidRDefault="00946C03" w:rsidP="009553C4">
      <w:pPr>
        <w:pStyle w:val="NormalIndent"/>
        <w:spacing w:line="360" w:lineRule="auto"/>
        <w:ind w:firstLine="0"/>
        <w:rPr>
          <w:rFonts w:ascii="Arial" w:eastAsia="FangSong_GB2312" w:hAnsi="Arial" w:cs="Arial"/>
          <w:sz w:val="24"/>
          <w:szCs w:val="24"/>
        </w:rPr>
      </w:pPr>
      <w:r w:rsidRPr="00A60E56">
        <w:rPr>
          <w:rFonts w:ascii="Arial" w:eastAsia="FangSong_GB2312" w:hAnsi="Arial" w:cs="Arial"/>
          <w:b/>
          <w:sz w:val="24"/>
          <w:szCs w:val="24"/>
        </w:rPr>
        <w:t xml:space="preserve">   </w:t>
      </w:r>
    </w:p>
    <w:p w14:paraId="14954387" w14:textId="43739059" w:rsidR="00E64DA8" w:rsidRPr="00A60E56" w:rsidRDefault="00E64DA8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17" w:name="_Toc40390193"/>
      <w:r w:rsidRPr="00A60E56">
        <w:rPr>
          <w:rFonts w:ascii="Arial" w:eastAsia="FangSong_GB2312" w:cs="Arial"/>
          <w:sz w:val="24"/>
          <w:szCs w:val="24"/>
        </w:rPr>
        <w:t>1.3</w:t>
      </w:r>
      <w:bookmarkEnd w:id="11"/>
      <w:bookmarkEnd w:id="12"/>
      <w:bookmarkEnd w:id="13"/>
      <w:bookmarkEnd w:id="14"/>
      <w:r w:rsidR="009553C4">
        <w:rPr>
          <w:rFonts w:ascii="Arial" w:eastAsia="FangSong_GB2312" w:cs="Arial" w:hint="eastAsia"/>
          <w:sz w:val="24"/>
          <w:szCs w:val="24"/>
        </w:rPr>
        <w:t xml:space="preserve"> </w:t>
      </w:r>
      <w:r w:rsidR="009553C4">
        <w:rPr>
          <w:rFonts w:ascii="Arial" w:eastAsia="FangSong_GB2312" w:cs="Arial"/>
          <w:sz w:val="24"/>
          <w:szCs w:val="24"/>
        </w:rPr>
        <w:t>Testing scope</w:t>
      </w:r>
      <w:bookmarkEnd w:id="17"/>
    </w:p>
    <w:p w14:paraId="3198368D" w14:textId="65E7D053" w:rsidR="00E64DA8" w:rsidRDefault="009553C4" w:rsidP="009553C4">
      <w:pPr>
        <w:pStyle w:val="Text-2312"/>
        <w:spacing w:line="360" w:lineRule="auto"/>
        <w:ind w:left="425"/>
        <w:rPr>
          <w:rFonts w:ascii="Arial" w:eastAsia="SimSun" w:hAnsi="Arial" w:cs="Arial"/>
          <w:szCs w:val="24"/>
        </w:rPr>
      </w:pPr>
      <w:r w:rsidRPr="009553C4">
        <w:rPr>
          <w:rFonts w:ascii="Arial" w:eastAsia="SimSun" w:hAnsi="Arial" w:cs="Arial"/>
          <w:szCs w:val="24"/>
        </w:rPr>
        <w:t>According to the specification of system analysis and design and requirement document, the modules and functions involved in this test are as follows:</w:t>
      </w:r>
    </w:p>
    <w:p w14:paraId="5DFA49A3" w14:textId="77777777" w:rsidR="009553C4" w:rsidRPr="00A60E56" w:rsidRDefault="009553C4" w:rsidP="009553C4">
      <w:pPr>
        <w:pStyle w:val="Text-2312"/>
        <w:spacing w:line="360" w:lineRule="auto"/>
        <w:ind w:left="425"/>
        <w:rPr>
          <w:rFonts w:ascii="Arial" w:eastAsia="SimSun" w:hAnsi="Arial" w:cs="Arial"/>
          <w:szCs w:val="24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620"/>
        <w:gridCol w:w="950"/>
        <w:gridCol w:w="1501"/>
        <w:gridCol w:w="2920"/>
        <w:gridCol w:w="3549"/>
      </w:tblGrid>
      <w:tr w:rsidR="00B51F9A" w:rsidRPr="004C19BB" w14:paraId="74815659" w14:textId="77777777" w:rsidTr="007F3225">
        <w:trPr>
          <w:trHeight w:val="28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6077CD5B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</w:pPr>
            <w:bookmarkStart w:id="18" w:name="OLE_LINK8"/>
            <w:r w:rsidRPr="004C19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  <w:t>No.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6F0E16C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</w:pPr>
            <w:r w:rsidRPr="004C19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  <w:t>Model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0A8D317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</w:pPr>
            <w:r w:rsidRPr="004C19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  <w:t>Model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65AF028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</w:pPr>
            <w:r w:rsidRPr="004C19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  <w:t>Functional point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060121FB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</w:pPr>
            <w:r w:rsidRPr="004C19B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lang w:val="en-NZ"/>
              </w:rPr>
              <w:t>Description</w:t>
            </w:r>
          </w:p>
        </w:tc>
      </w:tr>
      <w:tr w:rsidR="00B51F9A" w:rsidRPr="004C19BB" w14:paraId="4F8F8230" w14:textId="77777777" w:rsidTr="007F3225">
        <w:trPr>
          <w:trHeight w:val="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A8F11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1.1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4707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DF2B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Goods display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1F6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Main page goods display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A7C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Display the 12 goods which are the closest to the close time </w:t>
            </w:r>
          </w:p>
        </w:tc>
      </w:tr>
      <w:tr w:rsidR="00B51F9A" w:rsidRPr="004C19BB" w14:paraId="02A62FE1" w14:textId="77777777" w:rsidTr="007F3225">
        <w:trPr>
          <w:trHeight w:val="11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24B92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lastRenderedPageBreak/>
              <w:t>1.2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FB9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1B70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5F0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Goods display by category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19A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Show the goods by category. In this system, it splits into 5 categories, such as toy, kitchen, tools, decoration and clothes.</w:t>
            </w:r>
          </w:p>
        </w:tc>
      </w:tr>
      <w:tr w:rsidR="00B51F9A" w:rsidRPr="004C19BB" w14:paraId="66B48883" w14:textId="77777777" w:rsidTr="007F3225">
        <w:trPr>
          <w:trHeight w:val="16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78927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1.3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82C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BC1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E09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View the detail of the goods.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64AE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Display the product details in the web page which include the title ,initial price, current price, the picture, the description of goo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ds</w:t>
            </w: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 , close date and bid history</w:t>
            </w:r>
          </w:p>
        </w:tc>
      </w:tr>
      <w:tr w:rsidR="00B51F9A" w:rsidRPr="004C19BB" w14:paraId="78BBCCB8" w14:textId="77777777" w:rsidTr="007F3225">
        <w:trPr>
          <w:trHeight w:val="1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5E873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5BF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0AE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User management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B9A5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Login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C9B3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 input user name and password to login to the website. If the user did not login, the user only can browse the goods</w:t>
            </w:r>
            <w:r w:rsidRPr="004C19BB">
              <w:rPr>
                <w:rFonts w:ascii="SimSun" w:hAnsi="SimSun" w:cs="Arial" w:hint="eastAsia"/>
                <w:color w:val="000000"/>
                <w:kern w:val="0"/>
                <w:sz w:val="22"/>
                <w:szCs w:val="22"/>
                <w:lang w:val="en-NZ"/>
              </w:rPr>
              <w:t>，</w:t>
            </w: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 but do not allow to bid.</w:t>
            </w:r>
          </w:p>
        </w:tc>
      </w:tr>
      <w:tr w:rsidR="00B51F9A" w:rsidRPr="004C19BB" w14:paraId="6843338D" w14:textId="77777777" w:rsidTr="007F3225">
        <w:trPr>
          <w:trHeight w:val="9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A9A814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1DD3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213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B7C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Logout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46E9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 can logout at any time, if users do not do</w:t>
            </w: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 </w:t>
            </w: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anything than 30 minutes. The system will logout automatically</w:t>
            </w:r>
          </w:p>
        </w:tc>
      </w:tr>
      <w:tr w:rsidR="00B51F9A" w:rsidRPr="004C19BB" w14:paraId="3B9B7BCB" w14:textId="77777777" w:rsidTr="007F3225">
        <w:trPr>
          <w:trHeight w:val="8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D97DD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7EBDB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D9B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50C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Register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2807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 can register an account by inputting some personal information</w:t>
            </w:r>
          </w:p>
        </w:tc>
      </w:tr>
      <w:tr w:rsidR="00B51F9A" w:rsidRPr="004C19BB" w14:paraId="481CCB77" w14:textId="77777777" w:rsidTr="007F3225">
        <w:trPr>
          <w:trHeight w:val="9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E9001F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2.4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69C3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07C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971C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Password recover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E5F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 can find password by personal mobile number and email information</w:t>
            </w:r>
          </w:p>
        </w:tc>
      </w:tr>
      <w:tr w:rsidR="00B51F9A" w:rsidRPr="004C19BB" w14:paraId="7B9959E3" w14:textId="77777777" w:rsidTr="007F3225">
        <w:trPr>
          <w:trHeight w:val="9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662AF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2.5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8DD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3639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D32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View the personal information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894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Show the user's personal information in the page.</w:t>
            </w:r>
          </w:p>
        </w:tc>
      </w:tr>
      <w:tr w:rsidR="00B51F9A" w:rsidRPr="004C19BB" w14:paraId="13B98119" w14:textId="77777777" w:rsidTr="007F3225">
        <w:trPr>
          <w:trHeight w:val="11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A5087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2.6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6A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19C5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C51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Edit the personal information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FD7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User can update their personal information, but the user name could not be updated.</w:t>
            </w:r>
          </w:p>
        </w:tc>
      </w:tr>
      <w:tr w:rsidR="00B51F9A" w:rsidRPr="004C19BB" w14:paraId="2BD8E25E" w14:textId="77777777" w:rsidTr="007F3225">
        <w:trPr>
          <w:trHeight w:val="10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A6A02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3.1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A4F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29A8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Auction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18F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Auction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C4B4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The bids price must higher than the current price. The auction time must be earlier than the close date.</w:t>
            </w:r>
          </w:p>
        </w:tc>
      </w:tr>
      <w:tr w:rsidR="00B51F9A" w:rsidRPr="004C19BB" w14:paraId="03AA6105" w14:textId="77777777" w:rsidTr="007F3225">
        <w:trPr>
          <w:trHeight w:val="5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0F3BC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3.2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346F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753F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E095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strike/>
                <w:color w:val="000000"/>
                <w:kern w:val="0"/>
                <w:sz w:val="22"/>
                <w:szCs w:val="22"/>
                <w:lang w:val="en-NZ"/>
              </w:rPr>
              <w:t>Donation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864A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strike/>
                <w:color w:val="000000"/>
                <w:kern w:val="0"/>
                <w:sz w:val="22"/>
                <w:szCs w:val="22"/>
                <w:lang w:val="en-NZ"/>
              </w:rPr>
              <w:t>This function has been deleted.</w:t>
            </w:r>
          </w:p>
        </w:tc>
      </w:tr>
      <w:tr w:rsidR="00B51F9A" w:rsidRPr="004C19BB" w14:paraId="2458789F" w14:textId="77777777" w:rsidTr="007F3225">
        <w:trPr>
          <w:trHeight w:val="9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8A414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4.1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73F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DEA9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Order management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D342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View the order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7078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After the user login , user can check their order  which they win.</w:t>
            </w:r>
          </w:p>
        </w:tc>
      </w:tr>
      <w:tr w:rsidR="00B51F9A" w:rsidRPr="004C19BB" w14:paraId="4351D7B1" w14:textId="77777777" w:rsidTr="007F3225">
        <w:trPr>
          <w:trHeight w:val="4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8369D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4.2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4107B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2AC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FECD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Make appointments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A96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Booking for pick up</w:t>
            </w:r>
          </w:p>
        </w:tc>
      </w:tr>
      <w:tr w:rsidR="00B51F9A" w:rsidRPr="004C19BB" w14:paraId="1FF23A68" w14:textId="77777777" w:rsidTr="007F3225">
        <w:trPr>
          <w:trHeight w:val="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C8422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5.1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5D63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730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Cart 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5BA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Add items into the cart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5E5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Put items into the cart so that can find them any time.</w:t>
            </w:r>
          </w:p>
        </w:tc>
      </w:tr>
      <w:tr w:rsidR="00B51F9A" w:rsidRPr="004C19BB" w14:paraId="2E2A8905" w14:textId="77777777" w:rsidTr="007F3225">
        <w:trPr>
          <w:trHeight w:val="8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75DBB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lastRenderedPageBreak/>
              <w:t>5.2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A06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941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EA9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View the cart.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920C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Show the state of items which is in the user's cart.</w:t>
            </w:r>
          </w:p>
        </w:tc>
      </w:tr>
      <w:tr w:rsidR="00B51F9A" w:rsidRPr="004C19BB" w14:paraId="0A80855D" w14:textId="77777777" w:rsidTr="007F3225">
        <w:trPr>
          <w:trHeight w:val="72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756CA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5.3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524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6784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6F9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Delete items form cart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D81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Delete items from the cart</w:t>
            </w:r>
          </w:p>
        </w:tc>
      </w:tr>
      <w:tr w:rsidR="00B51F9A" w:rsidRPr="004C19BB" w14:paraId="41F32F86" w14:textId="77777777" w:rsidTr="007F3225">
        <w:trPr>
          <w:trHeight w:val="8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88F66E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6.1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DC4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8CB6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About us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F4EA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About us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7DF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Show the introduction of the online store. </w:t>
            </w:r>
          </w:p>
        </w:tc>
      </w:tr>
      <w:tr w:rsidR="00B51F9A" w:rsidRPr="004C19BB" w14:paraId="3AAE2CB6" w14:textId="77777777" w:rsidTr="007F3225">
        <w:trPr>
          <w:trHeight w:val="13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2EEA3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7.1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9BD94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AB2D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Contact us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381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Contact us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0E4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Shows the information of the shop. It includes address, website, contact phone number.</w:t>
            </w:r>
          </w:p>
        </w:tc>
      </w:tr>
      <w:tr w:rsidR="00B51F9A" w:rsidRPr="004C19BB" w14:paraId="787D8E9E" w14:textId="77777777" w:rsidTr="007F3225">
        <w:trPr>
          <w:trHeight w:val="7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61750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8.1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91FB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Admin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1BC04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Goods management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C2D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Display product list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8BD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In the model, the system displays all of the goods in the system.</w:t>
            </w:r>
          </w:p>
        </w:tc>
      </w:tr>
      <w:tr w:rsidR="00B51F9A" w:rsidRPr="004C19BB" w14:paraId="3AB26276" w14:textId="77777777" w:rsidTr="007F3225">
        <w:trPr>
          <w:trHeight w:val="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54999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8.2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3259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49E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57B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Add a new commodity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3132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Administrator can add new goods for auction</w:t>
            </w:r>
          </w:p>
        </w:tc>
      </w:tr>
      <w:tr w:rsidR="00B51F9A" w:rsidRPr="004C19BB" w14:paraId="169D2900" w14:textId="77777777" w:rsidTr="007F3225">
        <w:trPr>
          <w:trHeight w:val="56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8118C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8.3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6090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5B50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E92B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Edit  commodity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CFF7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Administrator can modify goods information</w:t>
            </w:r>
          </w:p>
        </w:tc>
      </w:tr>
      <w:tr w:rsidR="00B51F9A" w:rsidRPr="004C19BB" w14:paraId="774D3BC3" w14:textId="77777777" w:rsidTr="007F3225">
        <w:trPr>
          <w:trHeight w:val="10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A98A1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8.4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11B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2A7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266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Delete  commodity 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58F0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Administrator can set goods status</w:t>
            </w:r>
          </w:p>
        </w:tc>
      </w:tr>
      <w:tr w:rsidR="00B51F9A" w:rsidRPr="004C19BB" w14:paraId="737918EA" w14:textId="77777777" w:rsidTr="007F3225">
        <w:trPr>
          <w:trHeight w:val="7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A8C77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9.1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AF5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449E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User management 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3B3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Display user list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64D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Display user's list</w:t>
            </w:r>
          </w:p>
        </w:tc>
      </w:tr>
      <w:tr w:rsidR="00B51F9A" w:rsidRPr="004C19BB" w14:paraId="322AACD6" w14:textId="77777777" w:rsidTr="007F3225">
        <w:trPr>
          <w:trHeight w:val="6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DCB89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9.2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60A6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AF8A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E3B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Change user's state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D02A0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Enable or disable user's status</w:t>
            </w:r>
          </w:p>
        </w:tc>
      </w:tr>
      <w:tr w:rsidR="00B51F9A" w:rsidRPr="004C19BB" w14:paraId="187217EA" w14:textId="77777777" w:rsidTr="007F3225">
        <w:trPr>
          <w:trHeight w:val="7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355932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9.3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A9A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76D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8294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Change admin's state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4B7F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Change admin's status</w:t>
            </w:r>
          </w:p>
        </w:tc>
      </w:tr>
      <w:tr w:rsidR="00B51F9A" w:rsidRPr="004C19BB" w14:paraId="76D68E0B" w14:textId="77777777" w:rsidTr="007F3225">
        <w:trPr>
          <w:trHeight w:val="6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C1823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10.1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F665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747F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Order management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00526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Display order list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274C4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 xml:space="preserve">Display order list </w:t>
            </w:r>
          </w:p>
        </w:tc>
      </w:tr>
      <w:tr w:rsidR="00B51F9A" w:rsidRPr="004C19BB" w14:paraId="4B1C0DC2" w14:textId="77777777" w:rsidTr="007F3225">
        <w:trPr>
          <w:trHeight w:val="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42C2B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10.2</w:t>
            </w: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1DF3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D330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9F1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Change order status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4092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When the user pick up, the admin change the order state to finish.</w:t>
            </w:r>
          </w:p>
        </w:tc>
      </w:tr>
      <w:tr w:rsidR="00B51F9A" w:rsidRPr="004C19BB" w14:paraId="08B77F25" w14:textId="77777777" w:rsidTr="007F3225">
        <w:trPr>
          <w:trHeight w:val="10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8BAD3" w14:textId="77777777" w:rsidR="00B51F9A" w:rsidRPr="004C19BB" w:rsidRDefault="00B51F9A" w:rsidP="007F3225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NZ"/>
              </w:rPr>
              <w:t>11.1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E0FC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System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DD18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Generate orders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0A861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Generate orders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84FBA" w14:textId="77777777" w:rsidR="00B51F9A" w:rsidRPr="004C19BB" w:rsidRDefault="00B51F9A" w:rsidP="007F3225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</w:pPr>
            <w:r w:rsidRPr="004C19B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n-NZ"/>
              </w:rPr>
              <w:t>Create orders for the successful auction</w:t>
            </w:r>
          </w:p>
        </w:tc>
      </w:tr>
      <w:bookmarkEnd w:id="18"/>
    </w:tbl>
    <w:p w14:paraId="1FAC0880" w14:textId="00BC23DC" w:rsidR="00EE03D2" w:rsidRPr="00361270" w:rsidRDefault="00EE03D2" w:rsidP="009553C4">
      <w:pPr>
        <w:pStyle w:val="Text-2312"/>
        <w:spacing w:line="360" w:lineRule="auto"/>
        <w:rPr>
          <w:rFonts w:ascii="Arial" w:eastAsia="SimSun" w:hAnsi="Arial" w:cs="Arial"/>
          <w:szCs w:val="24"/>
          <w:lang w:val="en-NZ"/>
        </w:rPr>
      </w:pPr>
    </w:p>
    <w:p w14:paraId="4CB84CE5" w14:textId="556AB9D8" w:rsidR="00EE03D2" w:rsidRPr="00A60E56" w:rsidRDefault="00EE03D2" w:rsidP="009553C4">
      <w:pPr>
        <w:pStyle w:val="Text-2312"/>
        <w:spacing w:line="360" w:lineRule="auto"/>
        <w:ind w:firstLine="425"/>
        <w:rPr>
          <w:rFonts w:ascii="Arial" w:eastAsia="SimSun" w:hAnsi="Arial" w:cs="Arial"/>
          <w:szCs w:val="24"/>
        </w:rPr>
      </w:pPr>
    </w:p>
    <w:p w14:paraId="7A6871CD" w14:textId="77777777" w:rsidR="00EE03D2" w:rsidRPr="00A60E56" w:rsidRDefault="00EE03D2" w:rsidP="009553C4">
      <w:pPr>
        <w:pStyle w:val="Text-2312"/>
        <w:spacing w:line="360" w:lineRule="auto"/>
        <w:ind w:firstLine="425"/>
        <w:rPr>
          <w:rFonts w:ascii="Arial" w:eastAsia="SimSun" w:hAnsi="Arial" w:cs="Arial"/>
          <w:szCs w:val="24"/>
        </w:rPr>
      </w:pPr>
    </w:p>
    <w:p w14:paraId="6FD9B352" w14:textId="2FAFB31E" w:rsidR="00E64DA8" w:rsidRPr="00A60E56" w:rsidRDefault="00E64DA8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19" w:name="_Toc40390194"/>
      <w:bookmarkStart w:id="20" w:name="_Toc472240299"/>
      <w:bookmarkStart w:id="21" w:name="_Toc506282416"/>
      <w:bookmarkStart w:id="22" w:name="_Toc506282809"/>
      <w:bookmarkStart w:id="23" w:name="_Toc506282861"/>
      <w:r w:rsidRPr="00A60E56">
        <w:rPr>
          <w:rFonts w:ascii="Arial" w:eastAsia="FangSong_GB2312" w:cs="Arial"/>
          <w:sz w:val="24"/>
          <w:szCs w:val="24"/>
        </w:rPr>
        <w:lastRenderedPageBreak/>
        <w:t>1.4</w:t>
      </w:r>
      <w:r w:rsidR="0001768A">
        <w:rPr>
          <w:rFonts w:ascii="Arial" w:eastAsia="FangSong_GB2312" w:cs="Arial" w:hint="eastAsia"/>
          <w:sz w:val="24"/>
          <w:szCs w:val="24"/>
        </w:rPr>
        <w:t xml:space="preserve"> </w:t>
      </w:r>
      <w:r w:rsidR="0001768A">
        <w:rPr>
          <w:rFonts w:ascii="Arial" w:eastAsia="FangSong_GB2312" w:cs="Arial"/>
          <w:sz w:val="24"/>
          <w:szCs w:val="24"/>
        </w:rPr>
        <w:t>Testing environment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E1DE2" w:rsidRPr="00A60E56" w14:paraId="1FB51C18" w14:textId="77777777" w:rsidTr="005E1DE2">
        <w:tc>
          <w:tcPr>
            <w:tcW w:w="8522" w:type="dxa"/>
            <w:shd w:val="clear" w:color="auto" w:fill="FFFFFF"/>
          </w:tcPr>
          <w:p w14:paraId="1119A3FF" w14:textId="0025A5E3" w:rsidR="005E1DE2" w:rsidRPr="00A60E56" w:rsidRDefault="009553C4" w:rsidP="009553C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b/>
                <w:bCs/>
                <w:sz w:val="24"/>
                <w:szCs w:val="24"/>
              </w:rPr>
              <w:t>S</w:t>
            </w:r>
            <w:r w:rsidR="005E1DE2" w:rsidRPr="00A60E56">
              <w:rPr>
                <w:rFonts w:ascii="Arial" w:eastAsia="FangSong_GB2312" w:hAnsi="Arial" w:cs="Arial"/>
                <w:b/>
                <w:bCs/>
                <w:sz w:val="24"/>
                <w:szCs w:val="24"/>
              </w:rPr>
              <w:t>oftware</w:t>
            </w:r>
          </w:p>
        </w:tc>
      </w:tr>
      <w:tr w:rsidR="005E1DE2" w:rsidRPr="00A60E56" w14:paraId="5DB33EF8" w14:textId="77777777" w:rsidTr="005E1DE2">
        <w:tc>
          <w:tcPr>
            <w:tcW w:w="8522" w:type="dxa"/>
          </w:tcPr>
          <w:p w14:paraId="02038FE0" w14:textId="77777777" w:rsidR="005E1DE2" w:rsidRPr="00A60E56" w:rsidRDefault="005E1DE2" w:rsidP="009553C4">
            <w:pPr>
              <w:spacing w:line="360" w:lineRule="auto"/>
              <w:rPr>
                <w:rFonts w:ascii="Arial" w:eastAsia="FangSong_GB2312" w:hAnsi="Arial" w:cs="Arial"/>
                <w:spacing w:val="-5"/>
                <w:kern w:val="0"/>
                <w:sz w:val="24"/>
                <w:szCs w:val="24"/>
              </w:rPr>
            </w:pPr>
            <w:r w:rsidRPr="00A60E56">
              <w:rPr>
                <w:rFonts w:ascii="Arial" w:eastAsia="FangSong_GB2312" w:hAnsi="Arial" w:cs="Arial"/>
                <w:sz w:val="24"/>
                <w:szCs w:val="24"/>
              </w:rPr>
              <w:t>Windows 10 x64</w:t>
            </w:r>
          </w:p>
        </w:tc>
      </w:tr>
      <w:tr w:rsidR="005E1DE2" w:rsidRPr="00A60E56" w14:paraId="118EBBA8" w14:textId="77777777" w:rsidTr="005E1DE2">
        <w:tc>
          <w:tcPr>
            <w:tcW w:w="8522" w:type="dxa"/>
          </w:tcPr>
          <w:p w14:paraId="40838B95" w14:textId="1D6478AD" w:rsidR="005E1DE2" w:rsidRPr="00A60E56" w:rsidRDefault="00B51F9A" w:rsidP="009553C4">
            <w:pPr>
              <w:spacing w:line="360" w:lineRule="auto"/>
              <w:rPr>
                <w:rFonts w:ascii="Arial" w:eastAsia="FangSong_GB2312" w:hAnsi="Arial" w:cs="Arial"/>
                <w:spacing w:val="-5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MySQL</w:t>
            </w:r>
            <w:r w:rsidR="005E1DE2" w:rsidRPr="00A60E56">
              <w:rPr>
                <w:rFonts w:ascii="Arial" w:eastAsia="FangSong_GB2312" w:hAnsi="Arial" w:cs="Arial"/>
                <w:sz w:val="24"/>
                <w:szCs w:val="24"/>
              </w:rPr>
              <w:t xml:space="preserve"> V5.1</w:t>
            </w:r>
          </w:p>
        </w:tc>
      </w:tr>
      <w:tr w:rsidR="005E1DE2" w:rsidRPr="00A60E56" w14:paraId="477E862A" w14:textId="77777777" w:rsidTr="005E1DE2">
        <w:tc>
          <w:tcPr>
            <w:tcW w:w="8522" w:type="dxa"/>
          </w:tcPr>
          <w:p w14:paraId="2BC1DE6B" w14:textId="77777777" w:rsidR="005E1DE2" w:rsidRPr="00A60E56" w:rsidRDefault="005E1DE2" w:rsidP="009553C4">
            <w:pPr>
              <w:spacing w:line="360" w:lineRule="auto"/>
              <w:rPr>
                <w:rFonts w:ascii="Arial" w:eastAsia="FangSong_GB2312" w:hAnsi="Arial" w:cs="Arial"/>
                <w:sz w:val="24"/>
                <w:szCs w:val="24"/>
              </w:rPr>
            </w:pPr>
            <w:r w:rsidRPr="00A60E56">
              <w:rPr>
                <w:rFonts w:ascii="Arial" w:eastAsia="FangSong_GB2312" w:hAnsi="Arial" w:cs="Arial"/>
                <w:sz w:val="24"/>
                <w:szCs w:val="24"/>
              </w:rPr>
              <w:t>JDK14</w:t>
            </w:r>
          </w:p>
        </w:tc>
      </w:tr>
      <w:tr w:rsidR="005E1DE2" w:rsidRPr="00A60E56" w14:paraId="4B8C317D" w14:textId="77777777" w:rsidTr="005E1DE2">
        <w:tc>
          <w:tcPr>
            <w:tcW w:w="8522" w:type="dxa"/>
            <w:tcBorders>
              <w:bottom w:val="single" w:sz="4" w:space="0" w:color="auto"/>
            </w:tcBorders>
          </w:tcPr>
          <w:p w14:paraId="5BEDC42F" w14:textId="77777777" w:rsidR="005E1DE2" w:rsidRPr="00A60E56" w:rsidRDefault="005E1DE2" w:rsidP="009553C4">
            <w:pPr>
              <w:spacing w:line="360" w:lineRule="auto"/>
              <w:rPr>
                <w:rFonts w:ascii="Arial" w:eastAsia="FangSong_GB2312" w:hAnsi="Arial" w:cs="Arial"/>
                <w:spacing w:val="-5"/>
                <w:kern w:val="0"/>
                <w:sz w:val="24"/>
                <w:szCs w:val="24"/>
              </w:rPr>
            </w:pPr>
            <w:r w:rsidRPr="00A60E56">
              <w:rPr>
                <w:rFonts w:ascii="Arial" w:eastAsia="FangSong_GB2312" w:hAnsi="Arial" w:cs="Arial"/>
                <w:sz w:val="24"/>
                <w:szCs w:val="24"/>
              </w:rPr>
              <w:t>Tomcat 9.0</w:t>
            </w:r>
          </w:p>
        </w:tc>
      </w:tr>
      <w:tr w:rsidR="00CC17F1" w:rsidRPr="00A60E56" w14:paraId="0834CCD8" w14:textId="77777777" w:rsidTr="005E1DE2">
        <w:tc>
          <w:tcPr>
            <w:tcW w:w="8522" w:type="dxa"/>
            <w:tcBorders>
              <w:bottom w:val="single" w:sz="4" w:space="0" w:color="auto"/>
            </w:tcBorders>
          </w:tcPr>
          <w:p w14:paraId="33D8334C" w14:textId="77777777" w:rsidR="00CC17F1" w:rsidRPr="00A60E56" w:rsidRDefault="00CC17F1" w:rsidP="009553C4">
            <w:pPr>
              <w:spacing w:line="360" w:lineRule="auto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</w:tr>
      <w:tr w:rsidR="005E1DE2" w:rsidRPr="00A60E56" w14:paraId="08068ABE" w14:textId="77777777" w:rsidTr="005E1DE2">
        <w:tc>
          <w:tcPr>
            <w:tcW w:w="8522" w:type="dxa"/>
            <w:shd w:val="clear" w:color="auto" w:fill="FFFFFF"/>
          </w:tcPr>
          <w:p w14:paraId="5C537042" w14:textId="77BB24F3" w:rsidR="005E1DE2" w:rsidRPr="00A60E56" w:rsidRDefault="009553C4" w:rsidP="009553C4">
            <w:pPr>
              <w:spacing w:line="360" w:lineRule="auto"/>
              <w:rPr>
                <w:rFonts w:ascii="Arial" w:eastAsia="FangSong_GB2312" w:hAnsi="Arial" w:cs="Arial"/>
                <w:b/>
                <w:bCs/>
                <w:spacing w:val="-5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b/>
                <w:bCs/>
                <w:sz w:val="24"/>
                <w:szCs w:val="24"/>
              </w:rPr>
              <w:t>H</w:t>
            </w:r>
            <w:r w:rsidR="005E1DE2" w:rsidRPr="00A60E56">
              <w:rPr>
                <w:rFonts w:ascii="Arial" w:eastAsia="FangSong_GB2312" w:hAnsi="Arial" w:cs="Arial"/>
                <w:b/>
                <w:bCs/>
                <w:sz w:val="24"/>
                <w:szCs w:val="24"/>
              </w:rPr>
              <w:t>ardware</w:t>
            </w:r>
          </w:p>
        </w:tc>
      </w:tr>
      <w:tr w:rsidR="005E1DE2" w:rsidRPr="00A60E56" w14:paraId="2C0EBCC5" w14:textId="77777777" w:rsidTr="005E1DE2">
        <w:tc>
          <w:tcPr>
            <w:tcW w:w="8522" w:type="dxa"/>
          </w:tcPr>
          <w:p w14:paraId="7E054AAD" w14:textId="51FA3A46" w:rsidR="005E1DE2" w:rsidRPr="00A60E56" w:rsidRDefault="00B51F9A" w:rsidP="009553C4">
            <w:pPr>
              <w:pStyle w:val="Text-2312"/>
              <w:spacing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Think</w:t>
            </w:r>
            <w:r>
              <w:rPr>
                <w:rFonts w:ascii="Arial" w:eastAsia="FangSong_GB2312" w:hAnsi="Arial" w:cs="Arial"/>
                <w:szCs w:val="24"/>
              </w:rPr>
              <w:t>P</w:t>
            </w:r>
            <w:r w:rsidRPr="00A60E56">
              <w:rPr>
                <w:rFonts w:ascii="Arial" w:eastAsia="FangSong_GB2312" w:hAnsi="Arial" w:cs="Arial"/>
                <w:szCs w:val="24"/>
              </w:rPr>
              <w:t>ad</w:t>
            </w:r>
            <w:r w:rsidR="005E1DE2" w:rsidRPr="00A60E56">
              <w:rPr>
                <w:rFonts w:ascii="Arial" w:eastAsia="FangSong_GB2312" w:hAnsi="Arial" w:cs="Arial"/>
                <w:szCs w:val="24"/>
              </w:rPr>
              <w:t xml:space="preserve"> T450p: CUP-i5-4330 RAM-16G HD-480G SSD</w:t>
            </w:r>
          </w:p>
        </w:tc>
      </w:tr>
      <w:tr w:rsidR="005E1DE2" w:rsidRPr="00A60E56" w14:paraId="7CEAA9A0" w14:textId="77777777" w:rsidTr="005E1DE2">
        <w:tc>
          <w:tcPr>
            <w:tcW w:w="8522" w:type="dxa"/>
          </w:tcPr>
          <w:p w14:paraId="4C6C9706" w14:textId="4503BC54" w:rsidR="005E1DE2" w:rsidRPr="00A60E56" w:rsidRDefault="005E1DE2" w:rsidP="009553C4">
            <w:pPr>
              <w:pStyle w:val="Text-2312"/>
              <w:spacing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 xml:space="preserve">Lenovo </w:t>
            </w:r>
            <w:r w:rsidR="00B51F9A" w:rsidRPr="00A60E56">
              <w:rPr>
                <w:rFonts w:ascii="Arial" w:eastAsia="FangSong_GB2312" w:hAnsi="Arial" w:cs="Arial"/>
                <w:szCs w:val="24"/>
              </w:rPr>
              <w:t>Xiao Xin</w:t>
            </w:r>
            <w:r w:rsidRPr="00A60E56">
              <w:rPr>
                <w:rFonts w:ascii="Arial" w:eastAsia="FangSong_GB2312" w:hAnsi="Arial" w:cs="Arial"/>
                <w:szCs w:val="24"/>
              </w:rPr>
              <w:t xml:space="preserve"> 300: CPU-i7-6550 RAM-12G HD-480G SSD</w:t>
            </w:r>
          </w:p>
        </w:tc>
      </w:tr>
      <w:tr w:rsidR="005E1DE2" w:rsidRPr="00A60E56" w14:paraId="5FD89D8D" w14:textId="77777777" w:rsidTr="005E1DE2">
        <w:tc>
          <w:tcPr>
            <w:tcW w:w="8522" w:type="dxa"/>
          </w:tcPr>
          <w:p w14:paraId="517A6745" w14:textId="77777777" w:rsidR="005E1DE2" w:rsidRPr="00A60E56" w:rsidRDefault="005E1DE2" w:rsidP="009553C4">
            <w:pPr>
              <w:spacing w:line="360" w:lineRule="auto"/>
              <w:rPr>
                <w:rFonts w:ascii="Arial" w:eastAsia="FangSong_GB2312" w:hAnsi="Arial" w:cs="Arial"/>
                <w:spacing w:val="-5"/>
                <w:kern w:val="0"/>
                <w:sz w:val="24"/>
                <w:szCs w:val="24"/>
              </w:rPr>
            </w:pPr>
          </w:p>
        </w:tc>
      </w:tr>
    </w:tbl>
    <w:p w14:paraId="068B207D" w14:textId="55FF3AC8" w:rsidR="00E64DA8" w:rsidRPr="00A60E56" w:rsidRDefault="00864AD6" w:rsidP="009553C4">
      <w:pPr>
        <w:pStyle w:val="Heading1"/>
        <w:spacing w:line="360" w:lineRule="auto"/>
        <w:jc w:val="both"/>
        <w:rPr>
          <w:rFonts w:ascii="Arial" w:eastAsia="FangSong_GB2312" w:hAnsi="Arial" w:cs="Arial"/>
          <w:b/>
          <w:bCs w:val="0"/>
          <w:sz w:val="28"/>
          <w:szCs w:val="28"/>
        </w:rPr>
      </w:pPr>
      <w:bookmarkStart w:id="24" w:name="_Toc33369374"/>
      <w:bookmarkStart w:id="25" w:name="_Toc40390195"/>
      <w:bookmarkStart w:id="26" w:name="_Toc515956610"/>
      <w:bookmarkEnd w:id="20"/>
      <w:bookmarkEnd w:id="21"/>
      <w:bookmarkEnd w:id="22"/>
      <w:bookmarkEnd w:id="23"/>
      <w:r w:rsidRPr="00A60E56">
        <w:rPr>
          <w:rFonts w:ascii="Arial" w:eastAsia="FangSong_GB2312" w:hAnsi="Arial" w:cs="Arial"/>
          <w:b/>
          <w:bCs w:val="0"/>
          <w:sz w:val="28"/>
          <w:szCs w:val="28"/>
        </w:rPr>
        <w:lastRenderedPageBreak/>
        <w:t>2.</w:t>
      </w:r>
      <w:bookmarkEnd w:id="24"/>
      <w:r w:rsidR="0001768A">
        <w:rPr>
          <w:rFonts w:ascii="Arial" w:eastAsia="FangSong_GB2312" w:hAnsi="Arial" w:cs="Arial" w:hint="eastAsia"/>
          <w:b/>
          <w:bCs w:val="0"/>
          <w:sz w:val="28"/>
          <w:szCs w:val="28"/>
        </w:rPr>
        <w:t xml:space="preserve"> </w:t>
      </w:r>
      <w:r w:rsidR="0001768A">
        <w:rPr>
          <w:rFonts w:ascii="Arial" w:eastAsia="FangSong_GB2312" w:hAnsi="Arial" w:cs="Arial"/>
          <w:b/>
          <w:bCs w:val="0"/>
          <w:sz w:val="28"/>
          <w:szCs w:val="28"/>
        </w:rPr>
        <w:t>A</w:t>
      </w:r>
      <w:r w:rsidR="0001768A" w:rsidRPr="0001768A">
        <w:rPr>
          <w:rFonts w:ascii="Arial" w:eastAsia="FangSong_GB2312" w:hAnsi="Arial" w:cs="Arial"/>
          <w:b/>
          <w:bCs w:val="0"/>
          <w:sz w:val="28"/>
          <w:szCs w:val="28"/>
        </w:rPr>
        <w:t xml:space="preserve">nalysis of </w:t>
      </w:r>
      <w:r w:rsidR="0001768A">
        <w:rPr>
          <w:rFonts w:ascii="Arial" w:eastAsia="FangSong_GB2312" w:hAnsi="Arial" w:cs="Arial"/>
          <w:b/>
          <w:bCs w:val="0"/>
          <w:sz w:val="28"/>
          <w:szCs w:val="28"/>
        </w:rPr>
        <w:t>T</w:t>
      </w:r>
      <w:r w:rsidR="0001768A" w:rsidRPr="0001768A">
        <w:rPr>
          <w:rFonts w:ascii="Arial" w:eastAsia="FangSong_GB2312" w:hAnsi="Arial" w:cs="Arial"/>
          <w:b/>
          <w:bCs w:val="0"/>
          <w:sz w:val="28"/>
          <w:szCs w:val="28"/>
        </w:rPr>
        <w:t>est</w:t>
      </w:r>
      <w:r w:rsidR="0001768A">
        <w:rPr>
          <w:rFonts w:ascii="Arial" w:eastAsia="FangSong_GB2312" w:hAnsi="Arial" w:cs="Arial"/>
          <w:b/>
          <w:bCs w:val="0"/>
          <w:sz w:val="28"/>
          <w:szCs w:val="28"/>
        </w:rPr>
        <w:t>ing</w:t>
      </w:r>
      <w:r w:rsidR="0001768A" w:rsidRPr="0001768A">
        <w:rPr>
          <w:rFonts w:ascii="Arial" w:eastAsia="FangSong_GB2312" w:hAnsi="Arial" w:cs="Arial"/>
          <w:b/>
          <w:bCs w:val="0"/>
          <w:sz w:val="28"/>
          <w:szCs w:val="28"/>
        </w:rPr>
        <w:t xml:space="preserve"> </w:t>
      </w:r>
      <w:r w:rsidR="0001768A">
        <w:rPr>
          <w:rFonts w:ascii="Arial" w:eastAsia="FangSong_GB2312" w:hAnsi="Arial" w:cs="Arial"/>
          <w:b/>
          <w:bCs w:val="0"/>
          <w:sz w:val="28"/>
          <w:szCs w:val="28"/>
        </w:rPr>
        <w:t>R</w:t>
      </w:r>
      <w:r w:rsidR="0001768A" w:rsidRPr="0001768A">
        <w:rPr>
          <w:rFonts w:ascii="Arial" w:eastAsia="FangSong_GB2312" w:hAnsi="Arial" w:cs="Arial"/>
          <w:b/>
          <w:bCs w:val="0"/>
          <w:sz w:val="28"/>
          <w:szCs w:val="28"/>
        </w:rPr>
        <w:t>esults</w:t>
      </w:r>
      <w:bookmarkEnd w:id="25"/>
    </w:p>
    <w:p w14:paraId="226A1974" w14:textId="52386151" w:rsidR="00E64DA8" w:rsidRPr="00A60E56" w:rsidRDefault="00E64DA8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27" w:name="_Toc515949381"/>
      <w:bookmarkStart w:id="28" w:name="_Toc515956606"/>
      <w:bookmarkStart w:id="29" w:name="_Toc33369375"/>
      <w:bookmarkStart w:id="30" w:name="_Toc40390196"/>
      <w:r w:rsidRPr="00A60E56">
        <w:rPr>
          <w:rFonts w:ascii="Arial" w:eastAsia="FangSong_GB2312" w:cs="Arial"/>
          <w:sz w:val="24"/>
          <w:szCs w:val="24"/>
        </w:rPr>
        <w:t>2.1</w:t>
      </w:r>
      <w:bookmarkEnd w:id="27"/>
      <w:bookmarkEnd w:id="28"/>
      <w:bookmarkEnd w:id="29"/>
      <w:r w:rsidR="00B752AD">
        <w:rPr>
          <w:rFonts w:ascii="Arial" w:eastAsia="FangSong_GB2312" w:cs="Arial" w:hint="eastAsia"/>
          <w:sz w:val="24"/>
          <w:szCs w:val="24"/>
        </w:rPr>
        <w:t xml:space="preserve"> </w:t>
      </w:r>
      <w:r w:rsidR="00E71636">
        <w:rPr>
          <w:rFonts w:ascii="Arial" w:eastAsia="FangSong_GB2312" w:cs="Arial"/>
          <w:sz w:val="24"/>
          <w:szCs w:val="24"/>
        </w:rPr>
        <w:t>Analysis of t</w:t>
      </w:r>
      <w:r w:rsidR="00B752AD" w:rsidRPr="00B752AD">
        <w:rPr>
          <w:rFonts w:ascii="Arial" w:eastAsia="FangSong_GB2312" w:cs="Arial"/>
          <w:sz w:val="24"/>
          <w:szCs w:val="24"/>
        </w:rPr>
        <w:t>est</w:t>
      </w:r>
      <w:r w:rsidR="00B752AD">
        <w:rPr>
          <w:rFonts w:ascii="Arial" w:eastAsia="FangSong_GB2312" w:cs="Arial"/>
          <w:sz w:val="24"/>
          <w:szCs w:val="24"/>
        </w:rPr>
        <w:t>ing</w:t>
      </w:r>
      <w:r w:rsidR="00B752AD" w:rsidRPr="00B752AD">
        <w:rPr>
          <w:rFonts w:ascii="Arial" w:eastAsia="FangSong_GB2312" w:cs="Arial"/>
          <w:sz w:val="24"/>
          <w:szCs w:val="24"/>
        </w:rPr>
        <w:t xml:space="preserve"> problem</w:t>
      </w:r>
      <w:bookmarkEnd w:id="30"/>
      <w:r w:rsidR="00B752AD" w:rsidRPr="00B752AD">
        <w:rPr>
          <w:rFonts w:ascii="Arial" w:eastAsia="FangSong_GB2312" w:cs="Arial"/>
          <w:sz w:val="24"/>
          <w:szCs w:val="24"/>
        </w:rPr>
        <w:t xml:space="preserve"> </w:t>
      </w:r>
    </w:p>
    <w:p w14:paraId="5B5F39E7" w14:textId="157F4995" w:rsidR="00E64DA8" w:rsidRPr="00A60E56" w:rsidRDefault="00E64DA8" w:rsidP="009553C4">
      <w:pPr>
        <w:pStyle w:val="NormalIndent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A60E56">
        <w:rPr>
          <w:rFonts w:ascii="Arial" w:hAnsi="Arial" w:cs="Arial"/>
          <w:sz w:val="24"/>
          <w:szCs w:val="24"/>
        </w:rPr>
        <w:t>【</w:t>
      </w:r>
      <w:r w:rsidR="00B752AD">
        <w:rPr>
          <w:rFonts w:ascii="Arial" w:hAnsi="Arial" w:cs="Arial"/>
          <w:b/>
          <w:bCs/>
          <w:sz w:val="24"/>
          <w:szCs w:val="24"/>
        </w:rPr>
        <w:t>T</w:t>
      </w:r>
      <w:r w:rsidR="008A690F" w:rsidRPr="00A60E56">
        <w:rPr>
          <w:rFonts w:ascii="Arial" w:hAnsi="Arial" w:cs="Arial"/>
          <w:b/>
          <w:bCs/>
          <w:sz w:val="24"/>
          <w:szCs w:val="24"/>
        </w:rPr>
        <w:t>esting case Statistics</w:t>
      </w:r>
      <w:r w:rsidRPr="00A60E56">
        <w:rPr>
          <w:rFonts w:ascii="Arial" w:hAnsi="Arial" w:cs="Arial"/>
          <w:sz w:val="24"/>
          <w:szCs w:val="24"/>
        </w:rPr>
        <w:t>】</w:t>
      </w:r>
    </w:p>
    <w:tbl>
      <w:tblPr>
        <w:tblW w:w="9922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418"/>
        <w:gridCol w:w="1418"/>
        <w:gridCol w:w="1134"/>
        <w:gridCol w:w="1134"/>
        <w:gridCol w:w="1984"/>
        <w:gridCol w:w="1842"/>
      </w:tblGrid>
      <w:tr w:rsidR="0006324F" w:rsidRPr="00A60E56" w14:paraId="0EAA0164" w14:textId="77777777" w:rsidTr="00B752AD">
        <w:trPr>
          <w:trHeight w:val="2845"/>
        </w:trPr>
        <w:tc>
          <w:tcPr>
            <w:tcW w:w="992" w:type="dxa"/>
          </w:tcPr>
          <w:p w14:paraId="7D9CC6DF" w14:textId="77777777" w:rsidR="00B752AD" w:rsidRDefault="00B752AD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</w:p>
          <w:p w14:paraId="7428469C" w14:textId="77777777" w:rsidR="00B752AD" w:rsidRDefault="00B752AD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</w:p>
          <w:p w14:paraId="1A1794D8" w14:textId="4829B494" w:rsidR="0006324F" w:rsidRPr="00A60E56" w:rsidRDefault="0006324F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Date</w:t>
            </w:r>
          </w:p>
        </w:tc>
        <w:tc>
          <w:tcPr>
            <w:tcW w:w="1418" w:type="dxa"/>
            <w:vAlign w:val="center"/>
          </w:tcPr>
          <w:p w14:paraId="6F3D26AF" w14:textId="4E2FC7FA" w:rsidR="0006324F" w:rsidRPr="00A60E56" w:rsidRDefault="0006324F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Total number of testing cases</w:t>
            </w:r>
          </w:p>
        </w:tc>
        <w:tc>
          <w:tcPr>
            <w:tcW w:w="1418" w:type="dxa"/>
            <w:vAlign w:val="center"/>
          </w:tcPr>
          <w:p w14:paraId="18020AA0" w14:textId="67890E45" w:rsidR="0006324F" w:rsidRPr="00A60E56" w:rsidRDefault="00E71636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E71636">
              <w:rPr>
                <w:rFonts w:ascii="Arial" w:eastAsia="FangSong_GB2312" w:hAnsi="Arial" w:cs="Arial"/>
                <w:szCs w:val="24"/>
              </w:rPr>
              <w:t>The total number of cases found</w:t>
            </w:r>
          </w:p>
        </w:tc>
        <w:tc>
          <w:tcPr>
            <w:tcW w:w="1134" w:type="dxa"/>
            <w:vAlign w:val="center"/>
          </w:tcPr>
          <w:p w14:paraId="215E6A21" w14:textId="2209A844" w:rsidR="0006324F" w:rsidRPr="00A60E56" w:rsidRDefault="00E71636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E71636">
              <w:rPr>
                <w:rFonts w:ascii="Arial" w:eastAsia="FangSong_GB2312" w:hAnsi="Arial" w:cs="Arial"/>
                <w:szCs w:val="24"/>
              </w:rPr>
              <w:t>Total number of cases resolved</w:t>
            </w:r>
          </w:p>
        </w:tc>
        <w:tc>
          <w:tcPr>
            <w:tcW w:w="1134" w:type="dxa"/>
            <w:vAlign w:val="center"/>
          </w:tcPr>
          <w:p w14:paraId="3E1A2AD6" w14:textId="1A595748" w:rsidR="0006324F" w:rsidRPr="00A60E56" w:rsidRDefault="00E71636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E71636">
              <w:rPr>
                <w:rFonts w:ascii="Arial" w:eastAsia="FangSong_GB2312" w:hAnsi="Arial" w:cs="Arial"/>
                <w:szCs w:val="24"/>
              </w:rPr>
              <w:t>Total number of cases with legacy issues</w:t>
            </w:r>
          </w:p>
        </w:tc>
        <w:tc>
          <w:tcPr>
            <w:tcW w:w="1984" w:type="dxa"/>
          </w:tcPr>
          <w:p w14:paraId="6407E1A4" w14:textId="610FEB6F" w:rsidR="0006324F" w:rsidRPr="00A60E56" w:rsidRDefault="00E71636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>
              <w:rPr>
                <w:rFonts w:ascii="Arial" w:eastAsia="FangSong_GB2312" w:hAnsi="Arial" w:cs="Arial"/>
                <w:szCs w:val="24"/>
              </w:rPr>
              <w:t>G</w:t>
            </w:r>
            <w:r w:rsidR="0006324F" w:rsidRPr="00A60E56">
              <w:rPr>
                <w:rFonts w:ascii="Arial" w:eastAsia="FangSong_GB2312" w:hAnsi="Arial" w:cs="Arial"/>
                <w:szCs w:val="24"/>
              </w:rPr>
              <w:t>eneral Error rate (number of cases found/total number of cases)</w:t>
            </w:r>
          </w:p>
        </w:tc>
        <w:tc>
          <w:tcPr>
            <w:tcW w:w="1842" w:type="dxa"/>
            <w:vAlign w:val="center"/>
          </w:tcPr>
          <w:p w14:paraId="0CEA2C16" w14:textId="54B87851" w:rsidR="0006324F" w:rsidRPr="00A60E56" w:rsidRDefault="0006324F" w:rsidP="00B752AD">
            <w:pPr>
              <w:pStyle w:val="BodyText"/>
              <w:spacing w:beforeLines="50" w:before="156" w:line="360" w:lineRule="auto"/>
              <w:jc w:val="left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Serious Error rate (number of cases found/total number of cases)</w:t>
            </w:r>
          </w:p>
        </w:tc>
      </w:tr>
      <w:tr w:rsidR="0006324F" w:rsidRPr="00A60E56" w14:paraId="777D633D" w14:textId="77777777" w:rsidTr="00B752AD">
        <w:tc>
          <w:tcPr>
            <w:tcW w:w="992" w:type="dxa"/>
          </w:tcPr>
          <w:p w14:paraId="7D58E583" w14:textId="68EF537C" w:rsidR="0006324F" w:rsidRPr="00A60E56" w:rsidRDefault="00B752AD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 w:hint="eastAsia"/>
                <w:sz w:val="24"/>
                <w:szCs w:val="24"/>
              </w:rPr>
              <w:t>1</w:t>
            </w:r>
            <w:r>
              <w:rPr>
                <w:rFonts w:ascii="Arial" w:eastAsia="FangSong_GB2312" w:hAnsi="Arial" w:cs="Arial"/>
                <w:sz w:val="24"/>
                <w:szCs w:val="24"/>
              </w:rPr>
              <w:t>5</w:t>
            </w:r>
            <w:r w:rsidRPr="00B752AD">
              <w:rPr>
                <w:rFonts w:ascii="Arial" w:eastAsia="FangSong_GB2312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FangSong_GB2312" w:hAnsi="Arial" w:cs="Arial"/>
                <w:sz w:val="24"/>
                <w:szCs w:val="24"/>
              </w:rPr>
              <w:t xml:space="preserve"> May 2020</w:t>
            </w:r>
          </w:p>
        </w:tc>
        <w:tc>
          <w:tcPr>
            <w:tcW w:w="1418" w:type="dxa"/>
            <w:vAlign w:val="center"/>
          </w:tcPr>
          <w:p w14:paraId="2B04120D" w14:textId="26473BA6" w:rsidR="0006324F" w:rsidRPr="00A60E56" w:rsidRDefault="00B752AD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18</w:t>
            </w:r>
          </w:p>
        </w:tc>
        <w:tc>
          <w:tcPr>
            <w:tcW w:w="1418" w:type="dxa"/>
            <w:vAlign w:val="center"/>
          </w:tcPr>
          <w:p w14:paraId="56354374" w14:textId="054455F3" w:rsidR="0006324F" w:rsidRPr="00A60E56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5469A4F6" w14:textId="29A211A3" w:rsidR="0006324F" w:rsidRPr="00A60E56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14:paraId="73EA59D0" w14:textId="498B6332" w:rsidR="0006324F" w:rsidRPr="00A60E56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2A56BFE4" w14:textId="77777777" w:rsidR="0056274B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  <w:p w14:paraId="4049FB61" w14:textId="4C42662E" w:rsidR="0006324F" w:rsidRPr="00A60E56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27%</w:t>
            </w:r>
          </w:p>
        </w:tc>
        <w:tc>
          <w:tcPr>
            <w:tcW w:w="1842" w:type="dxa"/>
            <w:vAlign w:val="center"/>
          </w:tcPr>
          <w:p w14:paraId="008488B6" w14:textId="5D0C44C0" w:rsidR="0006324F" w:rsidRPr="00A60E56" w:rsidRDefault="0056274B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3</w:t>
            </w:r>
            <w:r w:rsidR="0006324F" w:rsidRPr="00A60E56">
              <w:rPr>
                <w:rFonts w:ascii="Arial" w:eastAsia="FangSong_GB2312" w:hAnsi="Arial" w:cs="Arial"/>
                <w:sz w:val="24"/>
                <w:szCs w:val="24"/>
              </w:rPr>
              <w:t>%</w:t>
            </w:r>
          </w:p>
        </w:tc>
      </w:tr>
      <w:tr w:rsidR="0006324F" w:rsidRPr="00A60E56" w14:paraId="40156925" w14:textId="77777777" w:rsidTr="00B752AD">
        <w:tc>
          <w:tcPr>
            <w:tcW w:w="992" w:type="dxa"/>
          </w:tcPr>
          <w:p w14:paraId="33AED42B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7A27EBB" w14:textId="5669CB73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FE4B0F0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64BB54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A73850A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397983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3CC3D6D4" w14:textId="0083701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</w:tr>
      <w:tr w:rsidR="0006324F" w:rsidRPr="00A60E56" w14:paraId="5184DD33" w14:textId="77777777" w:rsidTr="00B752AD">
        <w:tc>
          <w:tcPr>
            <w:tcW w:w="992" w:type="dxa"/>
          </w:tcPr>
          <w:p w14:paraId="1F4DA796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4607DA1" w14:textId="550E43D8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4C07CA7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7AF38D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DE3CBE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1470818" w14:textId="77777777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2CD1AAB" w14:textId="3AB6590F" w:rsidR="0006324F" w:rsidRPr="00A60E56" w:rsidRDefault="0006324F" w:rsidP="00B752AD">
            <w:pPr>
              <w:pStyle w:val="NormalIndent"/>
              <w:spacing w:line="360" w:lineRule="auto"/>
              <w:ind w:firstLine="0"/>
              <w:jc w:val="left"/>
              <w:rPr>
                <w:rFonts w:ascii="Arial" w:eastAsia="FangSong_GB2312" w:hAnsi="Arial" w:cs="Arial"/>
                <w:sz w:val="24"/>
                <w:szCs w:val="24"/>
              </w:rPr>
            </w:pPr>
          </w:p>
        </w:tc>
      </w:tr>
    </w:tbl>
    <w:p w14:paraId="022993ED" w14:textId="77777777" w:rsidR="0056274B" w:rsidRDefault="0056274B" w:rsidP="009553C4">
      <w:pPr>
        <w:pStyle w:val="NormalIndent"/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2055130D" w14:textId="5553928A" w:rsidR="00E64DA8" w:rsidRPr="00A60E56" w:rsidRDefault="00E64DA8" w:rsidP="009553C4">
      <w:pPr>
        <w:pStyle w:val="NormalIndent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A60E56">
        <w:rPr>
          <w:rFonts w:ascii="Arial" w:hAnsi="Arial" w:cs="Arial"/>
          <w:sz w:val="24"/>
          <w:szCs w:val="24"/>
        </w:rPr>
        <w:t>【</w:t>
      </w:r>
      <w:r w:rsidR="00664782" w:rsidRPr="00A60E56">
        <w:rPr>
          <w:rFonts w:ascii="Arial" w:hAnsi="Arial" w:cs="Arial"/>
          <w:b/>
          <w:bCs/>
          <w:sz w:val="24"/>
          <w:szCs w:val="24"/>
        </w:rPr>
        <w:t xml:space="preserve">Issue </w:t>
      </w:r>
      <w:r w:rsidR="004A3F82" w:rsidRPr="00A60E56">
        <w:rPr>
          <w:rFonts w:ascii="Arial" w:hAnsi="Arial" w:cs="Arial"/>
          <w:b/>
          <w:bCs/>
          <w:sz w:val="24"/>
          <w:szCs w:val="24"/>
        </w:rPr>
        <w:t>category statistics</w:t>
      </w:r>
      <w:r w:rsidRPr="00A60E56">
        <w:rPr>
          <w:rFonts w:ascii="Arial" w:hAnsi="Arial" w:cs="Arial"/>
          <w:sz w:val="24"/>
          <w:szCs w:val="24"/>
        </w:rPr>
        <w:t>】</w:t>
      </w:r>
    </w:p>
    <w:tbl>
      <w:tblPr>
        <w:tblW w:w="899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93"/>
        <w:gridCol w:w="1233"/>
        <w:gridCol w:w="1134"/>
        <w:gridCol w:w="1003"/>
        <w:gridCol w:w="1276"/>
        <w:gridCol w:w="934"/>
        <w:gridCol w:w="709"/>
        <w:gridCol w:w="850"/>
      </w:tblGrid>
      <w:tr w:rsidR="00027A24" w:rsidRPr="00A60E56" w14:paraId="36982EA7" w14:textId="77777777" w:rsidTr="00027A24">
        <w:tc>
          <w:tcPr>
            <w:tcW w:w="959" w:type="dxa"/>
          </w:tcPr>
          <w:p w14:paraId="7A70741C" w14:textId="537BFD06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bookmarkStart w:id="31" w:name="_Hlk40389306"/>
            <w:r w:rsidRPr="00D75794">
              <w:rPr>
                <w:rFonts w:ascii="Arial" w:eastAsia="FangSong_GB2312" w:hAnsi="Arial" w:cs="Arial"/>
                <w:szCs w:val="24"/>
              </w:rPr>
              <w:t>Requirement unfulfilled</w:t>
            </w:r>
          </w:p>
        </w:tc>
        <w:tc>
          <w:tcPr>
            <w:tcW w:w="893" w:type="dxa"/>
          </w:tcPr>
          <w:p w14:paraId="321CEDF8" w14:textId="64CAF607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Function failure</w:t>
            </w:r>
          </w:p>
        </w:tc>
        <w:tc>
          <w:tcPr>
            <w:tcW w:w="1233" w:type="dxa"/>
          </w:tcPr>
          <w:p w14:paraId="6B7A9CAA" w14:textId="7FD6E9E1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Data loss</w:t>
            </w:r>
          </w:p>
        </w:tc>
        <w:tc>
          <w:tcPr>
            <w:tcW w:w="1134" w:type="dxa"/>
          </w:tcPr>
          <w:p w14:paraId="76C3ABE1" w14:textId="227F1A80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>
              <w:rPr>
                <w:rFonts w:ascii="Arial" w:eastAsia="FangSong_GB2312" w:hAnsi="Arial" w:cs="Arial"/>
                <w:szCs w:val="24"/>
              </w:rPr>
              <w:t>A</w:t>
            </w:r>
            <w:r w:rsidRPr="00D75794">
              <w:rPr>
                <w:rFonts w:ascii="Arial" w:eastAsia="FangSong_GB2312" w:hAnsi="Arial" w:cs="Arial"/>
                <w:szCs w:val="24"/>
              </w:rPr>
              <w:t xml:space="preserve">bnormal </w:t>
            </w:r>
            <w:r>
              <w:rPr>
                <w:rFonts w:ascii="Arial" w:eastAsia="FangSong_GB2312" w:hAnsi="Arial" w:cs="Arial" w:hint="eastAsia"/>
                <w:szCs w:val="24"/>
              </w:rPr>
              <w:t>d</w:t>
            </w:r>
            <w:r w:rsidRPr="00D75794">
              <w:rPr>
                <w:rFonts w:ascii="Arial" w:eastAsia="FangSong_GB2312" w:hAnsi="Arial" w:cs="Arial"/>
                <w:szCs w:val="24"/>
              </w:rPr>
              <w:t xml:space="preserve">isplay </w:t>
            </w:r>
          </w:p>
        </w:tc>
        <w:tc>
          <w:tcPr>
            <w:tcW w:w="1003" w:type="dxa"/>
          </w:tcPr>
          <w:p w14:paraId="30C6F4D1" w14:textId="0B0BC294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Abnormal performance</w:t>
            </w:r>
          </w:p>
        </w:tc>
        <w:tc>
          <w:tcPr>
            <w:tcW w:w="1276" w:type="dxa"/>
          </w:tcPr>
          <w:p w14:paraId="439AFC3F" w14:textId="2DD749D1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Poor user friendliness</w:t>
            </w:r>
          </w:p>
        </w:tc>
        <w:tc>
          <w:tcPr>
            <w:tcW w:w="934" w:type="dxa"/>
          </w:tcPr>
          <w:p w14:paraId="43F6E664" w14:textId="3965524A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The message is incorrect</w:t>
            </w:r>
          </w:p>
        </w:tc>
        <w:tc>
          <w:tcPr>
            <w:tcW w:w="709" w:type="dxa"/>
            <w:vAlign w:val="center"/>
          </w:tcPr>
          <w:p w14:paraId="55DBA8F0" w14:textId="16A3E86C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 xml:space="preserve">The total number of </w:t>
            </w:r>
            <w:r>
              <w:rPr>
                <w:rFonts w:ascii="Arial" w:eastAsia="FangSong_GB2312" w:hAnsi="Arial" w:cs="Arial"/>
                <w:szCs w:val="24"/>
              </w:rPr>
              <w:t>issues</w:t>
            </w:r>
          </w:p>
        </w:tc>
        <w:tc>
          <w:tcPr>
            <w:tcW w:w="850" w:type="dxa"/>
            <w:tcBorders>
              <w:right w:val="double" w:sz="4" w:space="0" w:color="auto"/>
            </w:tcBorders>
            <w:vAlign w:val="center"/>
          </w:tcPr>
          <w:p w14:paraId="27B06ED2" w14:textId="57AD37EA" w:rsidR="00027A24" w:rsidRPr="00A60E56" w:rsidRDefault="00D75794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D75794">
              <w:rPr>
                <w:rFonts w:ascii="Arial" w:eastAsia="FangSong_GB2312" w:hAnsi="Arial" w:cs="Arial"/>
                <w:szCs w:val="24"/>
              </w:rPr>
              <w:t>Number of remaining problems</w:t>
            </w:r>
          </w:p>
        </w:tc>
      </w:tr>
      <w:tr w:rsidR="00027A24" w:rsidRPr="00A60E56" w14:paraId="76F4E0AB" w14:textId="77777777" w:rsidTr="00027A24">
        <w:tc>
          <w:tcPr>
            <w:tcW w:w="959" w:type="dxa"/>
            <w:vAlign w:val="center"/>
          </w:tcPr>
          <w:p w14:paraId="074297A2" w14:textId="69412555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0</w:t>
            </w:r>
          </w:p>
        </w:tc>
        <w:tc>
          <w:tcPr>
            <w:tcW w:w="893" w:type="dxa"/>
            <w:vAlign w:val="center"/>
          </w:tcPr>
          <w:p w14:paraId="20BFE8F6" w14:textId="0342191B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8</w:t>
            </w:r>
          </w:p>
        </w:tc>
        <w:tc>
          <w:tcPr>
            <w:tcW w:w="1233" w:type="dxa"/>
            <w:vAlign w:val="center"/>
          </w:tcPr>
          <w:p w14:paraId="7D58E74D" w14:textId="19C9D184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6AE6F2E" w14:textId="6E776AFA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2</w:t>
            </w:r>
          </w:p>
        </w:tc>
        <w:tc>
          <w:tcPr>
            <w:tcW w:w="1003" w:type="dxa"/>
            <w:vAlign w:val="center"/>
          </w:tcPr>
          <w:p w14:paraId="7CEC1B70" w14:textId="764FE83C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8E58ED4" w14:textId="33BEE523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2</w:t>
            </w:r>
          </w:p>
        </w:tc>
        <w:tc>
          <w:tcPr>
            <w:tcW w:w="934" w:type="dxa"/>
          </w:tcPr>
          <w:p w14:paraId="69A5074C" w14:textId="3D692DE8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B15D5DB" w14:textId="7C4081B5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nil"/>
              <w:bottom w:val="double" w:sz="4" w:space="0" w:color="auto"/>
              <w:right w:val="double" w:sz="4" w:space="0" w:color="auto"/>
            </w:tcBorders>
          </w:tcPr>
          <w:p w14:paraId="0FBA3E4E" w14:textId="51BD008D" w:rsidR="00027A24" w:rsidRPr="00A60E56" w:rsidRDefault="004007D3" w:rsidP="009553C4">
            <w:pPr>
              <w:pStyle w:val="NormalIndent"/>
              <w:spacing w:line="360" w:lineRule="auto"/>
              <w:ind w:firstLine="0"/>
              <w:jc w:val="center"/>
              <w:rPr>
                <w:rFonts w:ascii="Arial" w:eastAsia="FangSong_GB2312" w:hAnsi="Arial" w:cs="Arial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sz w:val="24"/>
                <w:szCs w:val="24"/>
              </w:rPr>
              <w:t>0</w:t>
            </w:r>
          </w:p>
        </w:tc>
      </w:tr>
      <w:bookmarkEnd w:id="31"/>
    </w:tbl>
    <w:p w14:paraId="2B5BF204" w14:textId="15F3A40C" w:rsidR="00E64DA8" w:rsidRPr="00A60E56" w:rsidRDefault="00E64DA8" w:rsidP="009553C4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</w:p>
    <w:p w14:paraId="1C4505C5" w14:textId="0263F90E" w:rsidR="00B17D24" w:rsidRPr="00A60E56" w:rsidRDefault="00B17D24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32" w:name="_Toc40390197"/>
      <w:r w:rsidRPr="00A60E56">
        <w:rPr>
          <w:rFonts w:ascii="Arial" w:eastAsia="FangSong_GB2312" w:cs="Arial"/>
          <w:sz w:val="24"/>
          <w:szCs w:val="24"/>
        </w:rPr>
        <w:lastRenderedPageBreak/>
        <w:t>2.2</w:t>
      </w:r>
      <w:r w:rsidR="004007D3">
        <w:rPr>
          <w:rFonts w:ascii="Arial" w:eastAsia="FangSong_GB2312" w:cs="Arial"/>
          <w:sz w:val="24"/>
          <w:szCs w:val="24"/>
        </w:rPr>
        <w:t xml:space="preserve"> </w:t>
      </w:r>
      <w:r w:rsidR="004007D3" w:rsidRPr="004007D3">
        <w:rPr>
          <w:rFonts w:ascii="Arial" w:eastAsia="FangSong_GB2312" w:cs="Arial"/>
          <w:sz w:val="24"/>
          <w:szCs w:val="24"/>
        </w:rPr>
        <w:t>Problem analysis</w:t>
      </w:r>
      <w:bookmarkEnd w:id="32"/>
    </w:p>
    <w:p w14:paraId="6C7A255D" w14:textId="0D4E76D4" w:rsidR="00B17D24" w:rsidRDefault="004007D3" w:rsidP="009553C4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2583AE" wp14:editId="083961D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0CC656A-B16A-8F46-A47D-320CFAC1BF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3159B7" w14:textId="7E4B8BE1" w:rsidR="004007D3" w:rsidRDefault="004007D3" w:rsidP="009553C4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</w:p>
    <w:p w14:paraId="3342451A" w14:textId="623AA0B8" w:rsidR="004007D3" w:rsidRPr="00A60E56" w:rsidRDefault="00010F95" w:rsidP="00010F95">
      <w:pPr>
        <w:pStyle w:val="NormalIndent"/>
        <w:spacing w:line="360" w:lineRule="auto"/>
        <w:ind w:left="420" w:firstLine="0"/>
        <w:rPr>
          <w:rFonts w:ascii="Arial" w:hAnsi="Arial" w:cs="Arial"/>
          <w:sz w:val="24"/>
          <w:szCs w:val="24"/>
        </w:rPr>
      </w:pPr>
      <w:r w:rsidRPr="00010F95">
        <w:rPr>
          <w:rFonts w:ascii="Arial" w:hAnsi="Arial" w:cs="Arial"/>
          <w:sz w:val="24"/>
          <w:szCs w:val="24"/>
        </w:rPr>
        <w:t>As can be seen from the above figure, functional failure accounts for the largest proportion, exception display, abnormal performance and poor user experience are 2 respectively. All requirements are met, no data loss problem, no abnormal information display problem. The reason is that some details of product prototype design are not designed, resulting in 2 cases of interface friendliness, and the rest are Bug categories. After interface adjustment and Bug repair, all the problems have been solved.</w:t>
      </w:r>
    </w:p>
    <w:p w14:paraId="20C0D06F" w14:textId="77777777" w:rsidR="00B17D24" w:rsidRPr="00A60E56" w:rsidRDefault="00B17D24" w:rsidP="009553C4">
      <w:pPr>
        <w:pStyle w:val="NormalIndent"/>
        <w:spacing w:line="360" w:lineRule="auto"/>
        <w:rPr>
          <w:rFonts w:ascii="Arial" w:hAnsi="Arial" w:cs="Arial"/>
          <w:sz w:val="24"/>
          <w:szCs w:val="24"/>
        </w:rPr>
      </w:pPr>
    </w:p>
    <w:p w14:paraId="01603A88" w14:textId="2BCD0561" w:rsidR="00E64DA8" w:rsidRDefault="00E64DA8" w:rsidP="009553C4">
      <w:pPr>
        <w:pStyle w:val="Heading2"/>
        <w:spacing w:line="360" w:lineRule="auto"/>
        <w:rPr>
          <w:rFonts w:ascii="Arial" w:eastAsia="FangSong_GB2312" w:cs="Arial"/>
          <w:sz w:val="24"/>
          <w:szCs w:val="24"/>
        </w:rPr>
      </w:pPr>
      <w:bookmarkStart w:id="33" w:name="_Toc40390198"/>
      <w:r w:rsidRPr="00A60E56">
        <w:rPr>
          <w:rFonts w:ascii="Arial" w:eastAsia="FangSong_GB2312" w:cs="Arial"/>
          <w:sz w:val="24"/>
          <w:szCs w:val="24"/>
        </w:rPr>
        <w:t>2.</w:t>
      </w:r>
      <w:r w:rsidR="00E0567E" w:rsidRPr="00A60E56">
        <w:rPr>
          <w:rFonts w:ascii="Arial" w:eastAsia="FangSong_GB2312" w:cs="Arial"/>
          <w:sz w:val="24"/>
          <w:szCs w:val="24"/>
        </w:rPr>
        <w:t>2</w:t>
      </w:r>
      <w:r w:rsidR="00FB024B">
        <w:rPr>
          <w:rFonts w:ascii="Arial" w:eastAsia="FangSong_GB2312" w:cs="Arial" w:hint="eastAsia"/>
          <w:sz w:val="24"/>
          <w:szCs w:val="24"/>
        </w:rPr>
        <w:t xml:space="preserve"> </w:t>
      </w:r>
      <w:r w:rsidR="00FB024B" w:rsidRPr="00FB024B">
        <w:rPr>
          <w:rFonts w:ascii="Arial" w:eastAsia="FangSong_GB2312" w:cs="Arial"/>
          <w:sz w:val="24"/>
          <w:szCs w:val="24"/>
        </w:rPr>
        <w:t>Description of remaining problems</w:t>
      </w:r>
      <w:bookmarkEnd w:id="33"/>
    </w:p>
    <w:p w14:paraId="73541D85" w14:textId="77777777" w:rsidR="007A73CF" w:rsidRPr="007A73CF" w:rsidRDefault="007A73CF" w:rsidP="007A73CF">
      <w:pPr>
        <w:pStyle w:val="NormalIndent"/>
      </w:pPr>
    </w:p>
    <w:tbl>
      <w:tblPr>
        <w:tblW w:w="8706" w:type="dxa"/>
        <w:tblInd w:w="-3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0"/>
        <w:gridCol w:w="3137"/>
        <w:gridCol w:w="3478"/>
        <w:gridCol w:w="1521"/>
      </w:tblGrid>
      <w:tr w:rsidR="00E64DA8" w:rsidRPr="00A60E56" w14:paraId="0ACB6C20" w14:textId="77777777" w:rsidTr="003A3585">
        <w:tc>
          <w:tcPr>
            <w:tcW w:w="570" w:type="dxa"/>
          </w:tcPr>
          <w:p w14:paraId="63B213EC" w14:textId="3096D21B" w:rsidR="00E64DA8" w:rsidRPr="00A60E56" w:rsidRDefault="0078662B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N</w:t>
            </w:r>
            <w:r w:rsidR="00B4100B">
              <w:rPr>
                <w:rFonts w:ascii="Arial" w:eastAsia="FangSong_GB2312" w:hAnsi="Arial" w:cs="Arial"/>
                <w:szCs w:val="24"/>
              </w:rPr>
              <w:t>o.</w:t>
            </w:r>
          </w:p>
        </w:tc>
        <w:tc>
          <w:tcPr>
            <w:tcW w:w="3137" w:type="dxa"/>
          </w:tcPr>
          <w:p w14:paraId="41B33E7F" w14:textId="38C1111F" w:rsidR="00E64DA8" w:rsidRPr="00A60E56" w:rsidRDefault="003A3585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>Issue description</w:t>
            </w:r>
          </w:p>
        </w:tc>
        <w:tc>
          <w:tcPr>
            <w:tcW w:w="3478" w:type="dxa"/>
          </w:tcPr>
          <w:p w14:paraId="14715373" w14:textId="407DFB7F" w:rsidR="00E64DA8" w:rsidRPr="00A60E56" w:rsidRDefault="003A3585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 xml:space="preserve">The advice from the project team </w:t>
            </w:r>
          </w:p>
        </w:tc>
        <w:tc>
          <w:tcPr>
            <w:tcW w:w="1521" w:type="dxa"/>
          </w:tcPr>
          <w:p w14:paraId="5A9B16ED" w14:textId="0DD2CC2F" w:rsidR="00E64DA8" w:rsidRPr="00A60E56" w:rsidRDefault="003A3585" w:rsidP="009553C4">
            <w:pPr>
              <w:pStyle w:val="BodyText"/>
              <w:spacing w:beforeLines="50" w:before="156" w:line="360" w:lineRule="auto"/>
              <w:rPr>
                <w:rFonts w:ascii="Arial" w:eastAsia="FangSong_GB2312" w:hAnsi="Arial" w:cs="Arial"/>
                <w:szCs w:val="24"/>
              </w:rPr>
            </w:pPr>
            <w:r w:rsidRPr="00A60E56">
              <w:rPr>
                <w:rFonts w:ascii="Arial" w:eastAsia="FangSong_GB2312" w:hAnsi="Arial" w:cs="Arial"/>
                <w:szCs w:val="24"/>
              </w:rPr>
              <w:t xml:space="preserve"> </w:t>
            </w:r>
            <w:r w:rsidR="007A73CF">
              <w:rPr>
                <w:rFonts w:ascii="Arial" w:eastAsia="FangSong_GB2312" w:hAnsi="Arial" w:cs="Arial"/>
                <w:szCs w:val="24"/>
              </w:rPr>
              <w:t>D</w:t>
            </w:r>
            <w:r w:rsidRPr="00A60E56">
              <w:rPr>
                <w:rFonts w:ascii="Arial" w:eastAsia="FangSong_GB2312" w:hAnsi="Arial" w:cs="Arial" w:hint="eastAsia"/>
                <w:szCs w:val="24"/>
              </w:rPr>
              <w:t>e</w:t>
            </w:r>
            <w:r w:rsidRPr="00A60E56">
              <w:rPr>
                <w:rFonts w:ascii="Arial" w:eastAsia="FangSong_GB2312" w:hAnsi="Arial" w:cs="Arial"/>
                <w:szCs w:val="24"/>
              </w:rPr>
              <w:t>cision</w:t>
            </w:r>
          </w:p>
        </w:tc>
      </w:tr>
      <w:tr w:rsidR="00E64DA8" w:rsidRPr="00A60E56" w14:paraId="368CC5FC" w14:textId="77777777" w:rsidTr="003A3585">
        <w:tc>
          <w:tcPr>
            <w:tcW w:w="570" w:type="dxa"/>
          </w:tcPr>
          <w:p w14:paraId="38FFBBED" w14:textId="7E42F433" w:rsidR="00E64DA8" w:rsidRPr="00A60E56" w:rsidRDefault="00D6741E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  <w:t>N/A</w:t>
            </w:r>
          </w:p>
        </w:tc>
        <w:tc>
          <w:tcPr>
            <w:tcW w:w="3137" w:type="dxa"/>
          </w:tcPr>
          <w:p w14:paraId="45D944B2" w14:textId="48112A9A" w:rsidR="00E64DA8" w:rsidRPr="00A60E56" w:rsidRDefault="00D6741E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  <w:t>N/A</w:t>
            </w:r>
          </w:p>
        </w:tc>
        <w:tc>
          <w:tcPr>
            <w:tcW w:w="3478" w:type="dxa"/>
          </w:tcPr>
          <w:p w14:paraId="3B2D3316" w14:textId="6F925825" w:rsidR="00E64DA8" w:rsidRPr="00A60E56" w:rsidRDefault="00D6741E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  <w:t>N/A</w:t>
            </w:r>
          </w:p>
        </w:tc>
        <w:tc>
          <w:tcPr>
            <w:tcW w:w="1521" w:type="dxa"/>
          </w:tcPr>
          <w:p w14:paraId="500DA556" w14:textId="061C6A25" w:rsidR="00E64DA8" w:rsidRPr="00A60E56" w:rsidRDefault="00D6741E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  <w:t>N/A</w:t>
            </w:r>
          </w:p>
        </w:tc>
      </w:tr>
      <w:tr w:rsidR="00E64DA8" w:rsidRPr="00A60E56" w14:paraId="0C23E99B" w14:textId="77777777" w:rsidTr="003A3585">
        <w:tc>
          <w:tcPr>
            <w:tcW w:w="570" w:type="dxa"/>
          </w:tcPr>
          <w:p w14:paraId="5194240C" w14:textId="4F9CB3BF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7" w:type="dxa"/>
          </w:tcPr>
          <w:p w14:paraId="3B37AF7C" w14:textId="77777777" w:rsidR="00E64DA8" w:rsidRPr="00A60E56" w:rsidRDefault="00E64DA8" w:rsidP="009553C4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78" w:type="dxa"/>
          </w:tcPr>
          <w:p w14:paraId="6253FAB1" w14:textId="77777777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</w:tcPr>
          <w:p w14:paraId="4AC53F8D" w14:textId="77777777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E64DA8" w:rsidRPr="00A60E56" w14:paraId="7E088968" w14:textId="77777777" w:rsidTr="003A3585">
        <w:tc>
          <w:tcPr>
            <w:tcW w:w="570" w:type="dxa"/>
          </w:tcPr>
          <w:p w14:paraId="58C58991" w14:textId="77777777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center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37" w:type="dxa"/>
          </w:tcPr>
          <w:p w14:paraId="2D3B6A9A" w14:textId="77777777" w:rsidR="00E64DA8" w:rsidRPr="00A60E56" w:rsidRDefault="00E64DA8" w:rsidP="009553C4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78" w:type="dxa"/>
          </w:tcPr>
          <w:p w14:paraId="5B755123" w14:textId="77777777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</w:tcPr>
          <w:p w14:paraId="3EB69896" w14:textId="77777777" w:rsidR="00E64DA8" w:rsidRPr="00A60E56" w:rsidRDefault="00E64DA8" w:rsidP="009553C4">
            <w:pPr>
              <w:keepNext/>
              <w:keepLines/>
              <w:autoSpaceDE w:val="0"/>
              <w:autoSpaceDN w:val="0"/>
              <w:adjustRightInd w:val="0"/>
              <w:spacing w:line="360" w:lineRule="auto"/>
              <w:ind w:left="15"/>
              <w:jc w:val="left"/>
              <w:rPr>
                <w:rFonts w:ascii="Arial" w:eastAsia="FangSong_GB2312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88C4F99" w14:textId="77777777" w:rsidR="00E64DA8" w:rsidRPr="00A60E56" w:rsidRDefault="00E64DA8" w:rsidP="009553C4">
      <w:pPr>
        <w:pStyle w:val="NormalIndent"/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14:paraId="29D65AF4" w14:textId="75774CC9" w:rsidR="00E64DA8" w:rsidRPr="00A60E56" w:rsidRDefault="00864AD6" w:rsidP="009553C4">
      <w:pPr>
        <w:pStyle w:val="Heading1"/>
        <w:spacing w:line="360" w:lineRule="auto"/>
        <w:jc w:val="both"/>
        <w:rPr>
          <w:rFonts w:ascii="Arial" w:eastAsia="FangSong_GB2312" w:hAnsi="Arial" w:cs="Arial"/>
          <w:b/>
          <w:bCs w:val="0"/>
          <w:sz w:val="28"/>
          <w:szCs w:val="28"/>
        </w:rPr>
      </w:pPr>
      <w:bookmarkStart w:id="34" w:name="_Toc40390199"/>
      <w:r w:rsidRPr="00A60E56">
        <w:rPr>
          <w:rFonts w:ascii="Arial" w:eastAsia="FangSong_GB2312" w:hAnsi="Arial" w:cs="Arial"/>
          <w:b/>
          <w:bCs w:val="0"/>
          <w:sz w:val="28"/>
          <w:szCs w:val="28"/>
        </w:rPr>
        <w:lastRenderedPageBreak/>
        <w:t>3.</w:t>
      </w:r>
      <w:bookmarkEnd w:id="26"/>
      <w:r w:rsidR="008C136D" w:rsidRPr="00A60E56">
        <w:rPr>
          <w:rFonts w:ascii="Arial" w:hAnsi="Arial" w:cs="Arial"/>
          <w:sz w:val="28"/>
          <w:szCs w:val="28"/>
        </w:rPr>
        <w:t xml:space="preserve"> </w:t>
      </w:r>
      <w:r w:rsidR="008C136D" w:rsidRPr="00A60E56">
        <w:rPr>
          <w:rFonts w:ascii="Arial" w:eastAsia="FangSong_GB2312" w:hAnsi="Arial" w:cs="Arial"/>
          <w:b/>
          <w:bCs w:val="0"/>
          <w:sz w:val="28"/>
          <w:szCs w:val="28"/>
        </w:rPr>
        <w:t>Overall evaluation</w:t>
      </w:r>
      <w:bookmarkEnd w:id="34"/>
    </w:p>
    <w:p w14:paraId="0EAAAD98" w14:textId="4493B3A9" w:rsidR="00E64DA8" w:rsidRPr="00934A9E" w:rsidRDefault="00934A9E" w:rsidP="00934A9E">
      <w:pPr>
        <w:spacing w:line="360" w:lineRule="auto"/>
        <w:ind w:left="425"/>
        <w:rPr>
          <w:rFonts w:ascii="Arial" w:hAnsi="Arial" w:cs="Arial"/>
          <w:sz w:val="24"/>
          <w:szCs w:val="24"/>
        </w:rPr>
      </w:pPr>
      <w:r w:rsidRPr="00934A9E">
        <w:rPr>
          <w:rFonts w:ascii="Arial" w:hAnsi="Arial" w:cs="Arial"/>
          <w:sz w:val="24"/>
          <w:szCs w:val="24"/>
        </w:rPr>
        <w:t>The system integration test plan was developed at the beginning of development</w:t>
      </w:r>
      <w:r>
        <w:rPr>
          <w:rFonts w:ascii="Arial" w:hAnsi="Arial" w:cs="Arial" w:hint="eastAsia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B</w:t>
      </w:r>
      <w:r w:rsidRPr="00934A9E"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z w:val="24"/>
          <w:szCs w:val="24"/>
        </w:rPr>
        <w:t xml:space="preserve"> </w:t>
      </w:r>
      <w:r w:rsidRPr="00934A9E">
        <w:rPr>
          <w:rFonts w:ascii="Arial" w:hAnsi="Arial" w:cs="Arial"/>
          <w:sz w:val="24"/>
          <w:szCs w:val="24"/>
        </w:rPr>
        <w:t>the project requirements were identified</w:t>
      </w:r>
      <w:r>
        <w:rPr>
          <w:rFonts w:ascii="Arial" w:hAnsi="Arial" w:cs="Arial"/>
          <w:sz w:val="24"/>
          <w:szCs w:val="24"/>
        </w:rPr>
        <w:t xml:space="preserve">, </w:t>
      </w:r>
      <w:r w:rsidRPr="00934A9E">
        <w:rPr>
          <w:rFonts w:ascii="Arial" w:hAnsi="Arial" w:cs="Arial"/>
          <w:sz w:val="24"/>
          <w:szCs w:val="24"/>
        </w:rPr>
        <w:t>all functions were developed. The integration test passed,</w:t>
      </w:r>
      <w:r>
        <w:rPr>
          <w:rFonts w:ascii="Arial" w:hAnsi="Arial" w:cs="Arial"/>
          <w:sz w:val="24"/>
          <w:szCs w:val="24"/>
        </w:rPr>
        <w:t xml:space="preserve"> and</w:t>
      </w:r>
      <w:r w:rsidRPr="00934A9E">
        <w:rPr>
          <w:rFonts w:ascii="Arial" w:hAnsi="Arial" w:cs="Arial"/>
          <w:sz w:val="24"/>
          <w:szCs w:val="24"/>
        </w:rPr>
        <w:t xml:space="preserve"> any defects and bugs found in the test have been fixed. The test scope includes all the function points of the product, </w:t>
      </w:r>
      <w:r>
        <w:rPr>
          <w:rFonts w:ascii="Arial" w:hAnsi="Arial" w:cs="Arial"/>
          <w:sz w:val="24"/>
          <w:szCs w:val="24"/>
        </w:rPr>
        <w:t>and</w:t>
      </w:r>
      <w:r w:rsidRPr="00934A9E">
        <w:rPr>
          <w:rFonts w:ascii="Arial" w:hAnsi="Arial" w:cs="Arial"/>
          <w:sz w:val="24"/>
          <w:szCs w:val="24"/>
        </w:rPr>
        <w:t xml:space="preserve"> the function points can operate normally, without operation exceptions and data problems. Legacy issues are not within the scope of the requirements and modifications will be abandoned.</w:t>
      </w:r>
    </w:p>
    <w:p w14:paraId="5B4B5FDF" w14:textId="77777777" w:rsidR="00E64DA8" w:rsidRPr="00A60E56" w:rsidRDefault="00E64DA8" w:rsidP="009553C4">
      <w:pPr>
        <w:spacing w:line="360" w:lineRule="auto"/>
        <w:rPr>
          <w:rFonts w:ascii="Arial" w:hAnsi="Arial" w:cs="Arial"/>
          <w:b/>
          <w:sz w:val="28"/>
        </w:rPr>
      </w:pPr>
    </w:p>
    <w:p w14:paraId="0EBAD87B" w14:textId="77777777" w:rsidR="00E64DA8" w:rsidRPr="00A60E56" w:rsidRDefault="00E64DA8" w:rsidP="009553C4">
      <w:pPr>
        <w:spacing w:line="360" w:lineRule="auto"/>
        <w:rPr>
          <w:rFonts w:ascii="Arial" w:hAnsi="Arial" w:cs="Arial"/>
          <w:b/>
          <w:sz w:val="28"/>
        </w:rPr>
      </w:pPr>
    </w:p>
    <w:p w14:paraId="310FA21A" w14:textId="77777777" w:rsidR="00E64DA8" w:rsidRPr="00A60E56" w:rsidRDefault="00E64DA8" w:rsidP="009553C4">
      <w:pPr>
        <w:spacing w:line="360" w:lineRule="auto"/>
        <w:rPr>
          <w:rFonts w:ascii="Arial" w:hAnsi="Arial" w:cs="Arial"/>
          <w:b/>
          <w:sz w:val="28"/>
        </w:rPr>
      </w:pPr>
    </w:p>
    <w:p w14:paraId="3FCA9ADC" w14:textId="77777777" w:rsidR="00E64DA8" w:rsidRPr="00A60E56" w:rsidRDefault="00E64DA8" w:rsidP="009553C4">
      <w:pPr>
        <w:spacing w:line="360" w:lineRule="auto"/>
        <w:rPr>
          <w:rFonts w:ascii="Arial" w:hAnsi="Arial" w:cs="Arial"/>
          <w:b/>
          <w:sz w:val="28"/>
        </w:rPr>
      </w:pPr>
    </w:p>
    <w:p w14:paraId="5AA3B479" w14:textId="77777777" w:rsidR="00E64DA8" w:rsidRPr="00A60E56" w:rsidRDefault="00E64DA8">
      <w:pPr>
        <w:spacing w:line="360" w:lineRule="auto"/>
        <w:rPr>
          <w:rFonts w:ascii="Arial" w:hAnsi="Arial" w:cs="Arial"/>
          <w:b/>
        </w:rPr>
      </w:pPr>
    </w:p>
    <w:p w14:paraId="554F7BE5" w14:textId="77777777" w:rsidR="00E64DA8" w:rsidRPr="00A60E56" w:rsidRDefault="00E64DA8">
      <w:pPr>
        <w:spacing w:line="360" w:lineRule="auto"/>
        <w:rPr>
          <w:rFonts w:ascii="Arial" w:hAnsi="Arial" w:cs="Arial"/>
          <w:b/>
        </w:rPr>
      </w:pPr>
    </w:p>
    <w:sectPr w:rsidR="00E64DA8" w:rsidRPr="00A60E56" w:rsidSect="00483570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A6F24" w14:textId="77777777" w:rsidR="00715940" w:rsidRDefault="00715940">
      <w:r>
        <w:separator/>
      </w:r>
    </w:p>
  </w:endnote>
  <w:endnote w:type="continuationSeparator" w:id="0">
    <w:p w14:paraId="6A8BC5BF" w14:textId="77777777" w:rsidR="00715940" w:rsidRDefault="0071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楷体">
    <w:altName w:val="Arial Unicode MS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23872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CEA488" w14:textId="44C848E7" w:rsidR="00AA6E36" w:rsidRDefault="00AA6E36" w:rsidP="00DC5D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FDF9EB" w14:textId="77777777" w:rsidR="00AA6E36" w:rsidRDefault="00AA6E36" w:rsidP="00AA6E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6808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FBDCA3" w14:textId="07B2E89C" w:rsidR="00AA6E36" w:rsidRDefault="00AA6E36" w:rsidP="00DC5DD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F98214" w14:textId="123792E4" w:rsidR="00AA6E36" w:rsidRPr="00FB463F" w:rsidRDefault="00AA6E36" w:rsidP="00AA6E36">
    <w:pPr>
      <w:pStyle w:val="Footer"/>
      <w:ind w:right="360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 xml:space="preserve">Integration </w:t>
    </w:r>
    <w:r w:rsidRPr="00FB463F">
      <w:rPr>
        <w:rFonts w:asciiTheme="minorHAnsi" w:hAnsiTheme="minorHAnsi" w:cstheme="minorHAnsi"/>
        <w:sz w:val="22"/>
        <w:szCs w:val="22"/>
      </w:rPr>
      <w:t xml:space="preserve">Testing </w:t>
    </w:r>
    <w:r>
      <w:rPr>
        <w:rFonts w:asciiTheme="minorHAnsi" w:hAnsiTheme="minorHAnsi" w:cstheme="minorHAnsi"/>
        <w:sz w:val="22"/>
        <w:szCs w:val="22"/>
      </w:rPr>
      <w:t>Report</w:t>
    </w:r>
    <w:r w:rsidRPr="00FB463F">
      <w:rPr>
        <w:rFonts w:asciiTheme="minorHAnsi" w:hAnsiTheme="minorHAnsi" w:cstheme="minorHAnsi"/>
        <w:sz w:val="22"/>
        <w:szCs w:val="22"/>
      </w:rPr>
      <w:t>_v1.</w:t>
    </w:r>
    <w:r>
      <w:rPr>
        <w:rFonts w:asciiTheme="minorHAnsi" w:hAnsiTheme="minorHAnsi" w:cstheme="minorHAnsi"/>
        <w:sz w:val="22"/>
        <w:szCs w:val="22"/>
      </w:rPr>
      <w:t>1</w:t>
    </w:r>
    <w:r w:rsidRPr="00FB463F">
      <w:rPr>
        <w:rFonts w:asciiTheme="minorHAnsi" w:hAnsiTheme="minorHAnsi" w:cstheme="minorHAnsi"/>
        <w:sz w:val="22"/>
        <w:szCs w:val="22"/>
      </w:rPr>
      <w:t>.docx</w:t>
    </w:r>
  </w:p>
  <w:p w14:paraId="3816CCCC" w14:textId="77777777" w:rsidR="00E64DA8" w:rsidRDefault="00E64DA8" w:rsidP="00AA6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E15C6" w14:textId="77777777" w:rsidR="00715940" w:rsidRDefault="00715940">
      <w:r>
        <w:separator/>
      </w:r>
    </w:p>
  </w:footnote>
  <w:footnote w:type="continuationSeparator" w:id="0">
    <w:p w14:paraId="58DDF377" w14:textId="77777777" w:rsidR="00715940" w:rsidRDefault="00715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C8A6" w14:textId="77777777" w:rsidR="00AA6E36" w:rsidRPr="00464F89" w:rsidRDefault="00AA6E36" w:rsidP="00AA6E36">
    <w:pPr>
      <w:pStyle w:val="Header"/>
      <w:rPr>
        <w:b/>
        <w:bCs/>
        <w:sz w:val="40"/>
        <w:szCs w:val="40"/>
      </w:rPr>
    </w:pPr>
    <w:bookmarkStart w:id="35" w:name="OLE_LINK3"/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437C5016" w14:textId="7E4E8B9F" w:rsidR="00AA6E36" w:rsidRPr="00464F89" w:rsidRDefault="00AA6E36" w:rsidP="00AA6E36">
    <w:pPr>
      <w:pStyle w:val="Header"/>
      <w:rPr>
        <w:sz w:val="40"/>
        <w:szCs w:val="40"/>
      </w:rPr>
    </w:pPr>
    <w:r>
      <w:rPr>
        <w:sz w:val="40"/>
        <w:szCs w:val="40"/>
      </w:rPr>
      <w:t>Integration Testing R</w:t>
    </w:r>
    <w:r>
      <w:rPr>
        <w:rFonts w:hint="eastAsia"/>
        <w:sz w:val="40"/>
        <w:szCs w:val="40"/>
      </w:rPr>
      <w:t>e</w:t>
    </w:r>
    <w:r>
      <w:rPr>
        <w:sz w:val="40"/>
        <w:szCs w:val="40"/>
      </w:rPr>
      <w:t>port</w:t>
    </w:r>
  </w:p>
  <w:bookmarkEnd w:id="35"/>
  <w:p w14:paraId="63CA11C4" w14:textId="205903E2" w:rsidR="00E64DA8" w:rsidRPr="005C65A9" w:rsidRDefault="00E64DA8" w:rsidP="005C65A9">
    <w:pPr>
      <w:pStyle w:val="Header"/>
      <w:jc w:val="both"/>
      <w:rPr>
        <w:rFonts w:eastAsia="KaiTi_GB23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3453" w14:textId="495A5DB1" w:rsidR="00E64DA8" w:rsidRDefault="00683EEF" w:rsidP="00483570">
    <w:pPr>
      <w:pStyle w:val="Header"/>
      <w:jc w:val="both"/>
    </w:pPr>
    <w:bookmarkStart w:id="36" w:name="OLE_LINK4"/>
    <w:r>
      <w:rPr>
        <w:noProof/>
      </w:rPr>
      <w:drawing>
        <wp:inline distT="0" distB="0" distL="0" distR="0" wp14:anchorId="1DC55164" wp14:editId="2432BBC6">
          <wp:extent cx="1710690" cy="3251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6"/>
    <w:r w:rsidR="00483570">
      <w:rPr>
        <w:rFonts w:hint="eastAsia"/>
      </w:rPr>
      <w:tab/>
    </w:r>
    <w:r w:rsidR="00483570">
      <w:rPr>
        <w:rFonts w:hint="eastAsia"/>
      </w:rPr>
      <w:tab/>
    </w:r>
    <w:r w:rsidR="00E64DA8">
      <w:rPr>
        <w:rFonts w:hint="eastAsia"/>
      </w:rPr>
      <w:t>系统测试报告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zc2NjUyMLAwNTVU0lEKTi0uzszPAykwqQUAl8u3pSwAAAA="/>
  </w:docVars>
  <w:rsids>
    <w:rsidRoot w:val="00683EEF"/>
    <w:rsid w:val="00010F95"/>
    <w:rsid w:val="0001768A"/>
    <w:rsid w:val="00027A24"/>
    <w:rsid w:val="00040D86"/>
    <w:rsid w:val="00056E76"/>
    <w:rsid w:val="0006324F"/>
    <w:rsid w:val="000707ED"/>
    <w:rsid w:val="000862E4"/>
    <w:rsid w:val="000D301E"/>
    <w:rsid w:val="000D3206"/>
    <w:rsid w:val="000D7304"/>
    <w:rsid w:val="000E782A"/>
    <w:rsid w:val="00107C26"/>
    <w:rsid w:val="001146F3"/>
    <w:rsid w:val="00125FC9"/>
    <w:rsid w:val="001328AC"/>
    <w:rsid w:val="001444D0"/>
    <w:rsid w:val="00144DFF"/>
    <w:rsid w:val="00150521"/>
    <w:rsid w:val="0015459F"/>
    <w:rsid w:val="00175317"/>
    <w:rsid w:val="00185C0A"/>
    <w:rsid w:val="0019047A"/>
    <w:rsid w:val="00190552"/>
    <w:rsid w:val="001E1A3C"/>
    <w:rsid w:val="00206BC0"/>
    <w:rsid w:val="0021322B"/>
    <w:rsid w:val="00233F7A"/>
    <w:rsid w:val="00242F15"/>
    <w:rsid w:val="00245DFF"/>
    <w:rsid w:val="002849F9"/>
    <w:rsid w:val="002945AC"/>
    <w:rsid w:val="002B0AF6"/>
    <w:rsid w:val="002B5006"/>
    <w:rsid w:val="002C2BC8"/>
    <w:rsid w:val="002D130A"/>
    <w:rsid w:val="003012AB"/>
    <w:rsid w:val="0030606A"/>
    <w:rsid w:val="00314674"/>
    <w:rsid w:val="00327E68"/>
    <w:rsid w:val="00361270"/>
    <w:rsid w:val="00373550"/>
    <w:rsid w:val="00393057"/>
    <w:rsid w:val="003A3585"/>
    <w:rsid w:val="003B5005"/>
    <w:rsid w:val="003E7838"/>
    <w:rsid w:val="004007D3"/>
    <w:rsid w:val="004224B3"/>
    <w:rsid w:val="004330E7"/>
    <w:rsid w:val="00434A34"/>
    <w:rsid w:val="00442154"/>
    <w:rsid w:val="00457306"/>
    <w:rsid w:val="00475A9D"/>
    <w:rsid w:val="00476B02"/>
    <w:rsid w:val="00483570"/>
    <w:rsid w:val="004A13E1"/>
    <w:rsid w:val="004A3F82"/>
    <w:rsid w:val="004C47C2"/>
    <w:rsid w:val="00500112"/>
    <w:rsid w:val="00500C7B"/>
    <w:rsid w:val="00533EB7"/>
    <w:rsid w:val="00541EAA"/>
    <w:rsid w:val="00546F0D"/>
    <w:rsid w:val="005571F1"/>
    <w:rsid w:val="0056274B"/>
    <w:rsid w:val="00565734"/>
    <w:rsid w:val="00572115"/>
    <w:rsid w:val="005866F6"/>
    <w:rsid w:val="005C18FE"/>
    <w:rsid w:val="005C65A9"/>
    <w:rsid w:val="005D0AAE"/>
    <w:rsid w:val="005D121C"/>
    <w:rsid w:val="005E1DE2"/>
    <w:rsid w:val="005E3C41"/>
    <w:rsid w:val="005F7917"/>
    <w:rsid w:val="006151E0"/>
    <w:rsid w:val="006218A9"/>
    <w:rsid w:val="00632C31"/>
    <w:rsid w:val="00633825"/>
    <w:rsid w:val="006612F2"/>
    <w:rsid w:val="00664782"/>
    <w:rsid w:val="00676E7C"/>
    <w:rsid w:val="00683EEF"/>
    <w:rsid w:val="00687051"/>
    <w:rsid w:val="00692E3F"/>
    <w:rsid w:val="0069783F"/>
    <w:rsid w:val="006A61BC"/>
    <w:rsid w:val="006C3059"/>
    <w:rsid w:val="006C56FD"/>
    <w:rsid w:val="006D16E1"/>
    <w:rsid w:val="006D2444"/>
    <w:rsid w:val="006E50B6"/>
    <w:rsid w:val="006E68A4"/>
    <w:rsid w:val="00715940"/>
    <w:rsid w:val="0075147D"/>
    <w:rsid w:val="00767E4A"/>
    <w:rsid w:val="0078662B"/>
    <w:rsid w:val="00792184"/>
    <w:rsid w:val="00795BEB"/>
    <w:rsid w:val="007A73CF"/>
    <w:rsid w:val="007B2F27"/>
    <w:rsid w:val="00860819"/>
    <w:rsid w:val="00864AD6"/>
    <w:rsid w:val="00884520"/>
    <w:rsid w:val="00896CDF"/>
    <w:rsid w:val="008A46E8"/>
    <w:rsid w:val="008A690F"/>
    <w:rsid w:val="008A7906"/>
    <w:rsid w:val="008C136D"/>
    <w:rsid w:val="008C4C8A"/>
    <w:rsid w:val="008C6989"/>
    <w:rsid w:val="00934A9E"/>
    <w:rsid w:val="009364AF"/>
    <w:rsid w:val="00941E6D"/>
    <w:rsid w:val="00946C03"/>
    <w:rsid w:val="009553C4"/>
    <w:rsid w:val="009929CD"/>
    <w:rsid w:val="009A241A"/>
    <w:rsid w:val="009B31DD"/>
    <w:rsid w:val="009D61EC"/>
    <w:rsid w:val="009E0433"/>
    <w:rsid w:val="009E7040"/>
    <w:rsid w:val="009F25CE"/>
    <w:rsid w:val="009F5BDD"/>
    <w:rsid w:val="00A303AD"/>
    <w:rsid w:val="00A535CA"/>
    <w:rsid w:val="00A60E56"/>
    <w:rsid w:val="00A70ED5"/>
    <w:rsid w:val="00A768B6"/>
    <w:rsid w:val="00A965F1"/>
    <w:rsid w:val="00AA6E36"/>
    <w:rsid w:val="00AB1A36"/>
    <w:rsid w:val="00AB4772"/>
    <w:rsid w:val="00AD107B"/>
    <w:rsid w:val="00AD1679"/>
    <w:rsid w:val="00AD53F4"/>
    <w:rsid w:val="00AD57CD"/>
    <w:rsid w:val="00AD609E"/>
    <w:rsid w:val="00AF60E9"/>
    <w:rsid w:val="00B17D24"/>
    <w:rsid w:val="00B273CB"/>
    <w:rsid w:val="00B4100B"/>
    <w:rsid w:val="00B51F9A"/>
    <w:rsid w:val="00B55110"/>
    <w:rsid w:val="00B752AD"/>
    <w:rsid w:val="00BA3C89"/>
    <w:rsid w:val="00BB75F5"/>
    <w:rsid w:val="00BE4670"/>
    <w:rsid w:val="00BF230E"/>
    <w:rsid w:val="00C01813"/>
    <w:rsid w:val="00C0788F"/>
    <w:rsid w:val="00C1112B"/>
    <w:rsid w:val="00C11E78"/>
    <w:rsid w:val="00C47263"/>
    <w:rsid w:val="00C807CE"/>
    <w:rsid w:val="00CB13E2"/>
    <w:rsid w:val="00CC17F1"/>
    <w:rsid w:val="00CC18C4"/>
    <w:rsid w:val="00CD3949"/>
    <w:rsid w:val="00CF340E"/>
    <w:rsid w:val="00D364F8"/>
    <w:rsid w:val="00D459A9"/>
    <w:rsid w:val="00D6741E"/>
    <w:rsid w:val="00D72A59"/>
    <w:rsid w:val="00D75794"/>
    <w:rsid w:val="00D80891"/>
    <w:rsid w:val="00D93E0D"/>
    <w:rsid w:val="00DA0FFE"/>
    <w:rsid w:val="00DA2341"/>
    <w:rsid w:val="00DA60D3"/>
    <w:rsid w:val="00DA779D"/>
    <w:rsid w:val="00DC17A5"/>
    <w:rsid w:val="00DF1E71"/>
    <w:rsid w:val="00E0567E"/>
    <w:rsid w:val="00E5029B"/>
    <w:rsid w:val="00E52CAA"/>
    <w:rsid w:val="00E64DA8"/>
    <w:rsid w:val="00E71636"/>
    <w:rsid w:val="00EB049A"/>
    <w:rsid w:val="00ED2E1C"/>
    <w:rsid w:val="00ED7CBA"/>
    <w:rsid w:val="00EE03D2"/>
    <w:rsid w:val="00EE046D"/>
    <w:rsid w:val="00F0651D"/>
    <w:rsid w:val="00F24F54"/>
    <w:rsid w:val="00F35D2A"/>
    <w:rsid w:val="00F7115E"/>
    <w:rsid w:val="00F73F77"/>
    <w:rsid w:val="00F844C7"/>
    <w:rsid w:val="00F93C50"/>
    <w:rsid w:val="00FB024B"/>
    <w:rsid w:val="00FC1E41"/>
    <w:rsid w:val="00F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86DA4"/>
  <w15:docId w15:val="{35F9FF89-958F-4EF0-99F6-DE864350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340" w:after="330"/>
      <w:jc w:val="center"/>
      <w:outlineLvl w:val="0"/>
    </w:pPr>
    <w:rPr>
      <w:rFonts w:ascii="SimSun" w:hAnsi="SimSun"/>
      <w:bCs/>
      <w:kern w:val="44"/>
      <w:sz w:val="32"/>
    </w:rPr>
  </w:style>
  <w:style w:type="paragraph" w:styleId="Heading2">
    <w:name w:val="heading 2"/>
    <w:basedOn w:val="Normal"/>
    <w:next w:val="NormalIndent"/>
    <w:qFormat/>
    <w:pPr>
      <w:keepNext/>
      <w:keepLines/>
      <w:snapToGrid w:val="0"/>
      <w:spacing w:before="260" w:after="260"/>
      <w:outlineLvl w:val="1"/>
    </w:pPr>
    <w:rPr>
      <w:rFonts w:ascii="KaiTi_GB2312" w:eastAsia="KaiTi_GB2312" w:hAnsi="Arial"/>
      <w:b/>
      <w:sz w:val="28"/>
    </w:rPr>
  </w:style>
  <w:style w:type="paragraph" w:styleId="Heading3">
    <w:name w:val="heading 3"/>
    <w:basedOn w:val="Normal"/>
    <w:next w:val="NormalIndent"/>
    <w:qFormat/>
    <w:pPr>
      <w:keepNext/>
      <w:keepLines/>
      <w:spacing w:before="260" w:after="260" w:line="416" w:lineRule="auto"/>
      <w:outlineLvl w:val="2"/>
    </w:pPr>
    <w:rPr>
      <w:rFonts w:ascii="KaiTi_GB2312" w:eastAsia="KaiTi_GB2312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表正文"/>
    <w:basedOn w:val="Normal"/>
    <w:pPr>
      <w:ind w:firstLine="420"/>
    </w:pPr>
  </w:style>
  <w:style w:type="paragraph" w:styleId="Header">
    <w:name w:val="header"/>
    <w:aliases w:val="Alt Header,ho,header odd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semiHidden/>
    <w:pPr>
      <w:ind w:left="840"/>
    </w:pPr>
  </w:style>
  <w:style w:type="paragraph" w:styleId="TOC4">
    <w:name w:val="toc 4"/>
    <w:basedOn w:val="Normal"/>
    <w:next w:val="Normal"/>
    <w:autoRedefine/>
    <w:semiHidden/>
    <w:pPr>
      <w:ind w:left="1260"/>
    </w:pPr>
  </w:style>
  <w:style w:type="paragraph" w:styleId="TOC5">
    <w:name w:val="toc 5"/>
    <w:basedOn w:val="Normal"/>
    <w:next w:val="Normal"/>
    <w:autoRedefine/>
    <w:semiHidden/>
    <w:pPr>
      <w:ind w:left="1680"/>
    </w:pPr>
  </w:style>
  <w:style w:type="paragraph" w:styleId="TOC6">
    <w:name w:val="toc 6"/>
    <w:basedOn w:val="Normal"/>
    <w:next w:val="Normal"/>
    <w:autoRedefine/>
    <w:semiHidden/>
    <w:pPr>
      <w:ind w:left="2100"/>
    </w:pPr>
  </w:style>
  <w:style w:type="paragraph" w:styleId="TOC7">
    <w:name w:val="toc 7"/>
    <w:basedOn w:val="Normal"/>
    <w:next w:val="Normal"/>
    <w:autoRedefine/>
    <w:semiHidden/>
    <w:pPr>
      <w:ind w:left="2520"/>
    </w:pPr>
  </w:style>
  <w:style w:type="paragraph" w:styleId="TOC8">
    <w:name w:val="toc 8"/>
    <w:basedOn w:val="Normal"/>
    <w:next w:val="Normal"/>
    <w:autoRedefine/>
    <w:semiHidden/>
    <w:pPr>
      <w:ind w:left="2940"/>
    </w:pPr>
  </w:style>
  <w:style w:type="paragraph" w:styleId="TOC9">
    <w:name w:val="toc 9"/>
    <w:basedOn w:val="Normal"/>
    <w:next w:val="Normal"/>
    <w:autoRedefine/>
    <w:semiHidden/>
    <w:pPr>
      <w:ind w:left="3360"/>
    </w:pPr>
  </w:style>
  <w:style w:type="paragraph" w:styleId="BodyTextIndent">
    <w:name w:val="Body Text Indent"/>
    <w:basedOn w:val="Normal"/>
    <w:pPr>
      <w:ind w:left="792"/>
      <w:jc w:val="left"/>
    </w:pPr>
  </w:style>
  <w:style w:type="paragraph" w:customStyle="1" w:styleId="Text-2312">
    <w:name w:val="Text-2312"/>
    <w:basedOn w:val="Normal"/>
    <w:pPr>
      <w:adjustRightInd w:val="0"/>
      <w:snapToGrid w:val="0"/>
    </w:pPr>
    <w:rPr>
      <w:rFonts w:ascii="KaiTi_GB2312" w:eastAsia="KaiTi_GB2312"/>
      <w:sz w:val="24"/>
    </w:rPr>
  </w:style>
  <w:style w:type="paragraph" w:customStyle="1" w:styleId="1">
    <w:name w:val="样式1"/>
    <w:basedOn w:val="Normal"/>
    <w:rPr>
      <w:rFonts w:ascii="KaiTi_GB2312" w:eastAsia="KaiTi_GB2312"/>
      <w:b/>
      <w:sz w:val="32"/>
    </w:rPr>
  </w:style>
  <w:style w:type="paragraph" w:customStyle="1" w:styleId="CompanyName">
    <w:name w:val="Company Name"/>
    <w:basedOn w:val="Normal"/>
    <w:pPr>
      <w:keepNext/>
      <w:keepLines/>
      <w:framePr w:w="4080" w:h="840" w:hSpace="180" w:wrap="notBeside" w:vAnchor="page" w:hAnchor="margin" w:y="913" w:anchorLock="1"/>
      <w:widowControl/>
      <w:overflowPunct w:val="0"/>
      <w:autoSpaceDE w:val="0"/>
      <w:autoSpaceDN w:val="0"/>
      <w:adjustRightInd w:val="0"/>
      <w:spacing w:line="220" w:lineRule="atLeast"/>
      <w:jc w:val="left"/>
      <w:textAlignment w:val="baseline"/>
    </w:pPr>
    <w:rPr>
      <w:rFonts w:ascii="Arial Black" w:eastAsia="楷体" w:hAnsi="Arial Black"/>
      <w:spacing w:val="-25"/>
      <w:kern w:val="28"/>
      <w:sz w:val="32"/>
    </w:rPr>
  </w:style>
  <w:style w:type="paragraph" w:styleId="BodyText">
    <w:name w:val="Body Text"/>
    <w:basedOn w:val="Normal"/>
    <w:pPr>
      <w:widowControl/>
      <w:overflowPunct w:val="0"/>
      <w:autoSpaceDE w:val="0"/>
      <w:autoSpaceDN w:val="0"/>
      <w:adjustRightInd w:val="0"/>
      <w:snapToGrid w:val="0"/>
      <w:spacing w:before="60" w:line="360" w:lineRule="exact"/>
      <w:textAlignment w:val="baseline"/>
    </w:pPr>
    <w:rPr>
      <w:rFonts w:eastAsia="KaiTi_GB2312"/>
      <w:spacing w:val="-5"/>
      <w:kern w:val="0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rsid w:val="009F25CE"/>
    <w:pPr>
      <w:shd w:val="clear" w:color="auto" w:fill="000080"/>
    </w:pPr>
  </w:style>
  <w:style w:type="character" w:styleId="CommentReference">
    <w:name w:val="annotation reference"/>
    <w:basedOn w:val="DefaultParagraphFont"/>
    <w:semiHidden/>
    <w:rsid w:val="00F0651D"/>
    <w:rPr>
      <w:sz w:val="21"/>
      <w:szCs w:val="21"/>
    </w:rPr>
  </w:style>
  <w:style w:type="paragraph" w:styleId="CommentText">
    <w:name w:val="annotation text"/>
    <w:basedOn w:val="Normal"/>
    <w:semiHidden/>
    <w:rsid w:val="00F065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F0651D"/>
    <w:rPr>
      <w:b/>
      <w:bCs/>
    </w:rPr>
  </w:style>
  <w:style w:type="paragraph" w:styleId="BalloonText">
    <w:name w:val="Balloon Text"/>
    <w:basedOn w:val="Normal"/>
    <w:semiHidden/>
    <w:rsid w:val="00F0651D"/>
    <w:rPr>
      <w:sz w:val="18"/>
      <w:szCs w:val="18"/>
    </w:rPr>
  </w:style>
  <w:style w:type="character" w:customStyle="1" w:styleId="HeaderChar">
    <w:name w:val="Header Char"/>
    <w:aliases w:val="Alt Header Char,ho Char,header odd Char"/>
    <w:basedOn w:val="DefaultParagraphFont"/>
    <w:link w:val="Header"/>
    <w:uiPriority w:val="99"/>
    <w:rsid w:val="005C65A9"/>
    <w:rPr>
      <w:kern w:val="2"/>
      <w:sz w:val="18"/>
    </w:rPr>
  </w:style>
  <w:style w:type="paragraph" w:styleId="Title">
    <w:name w:val="Title"/>
    <w:basedOn w:val="Normal"/>
    <w:link w:val="TitleChar"/>
    <w:qFormat/>
    <w:rsid w:val="005C65A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C65A9"/>
    <w:rPr>
      <w:rFonts w:ascii="Arial" w:hAnsi="Arial" w:cs="Arial"/>
      <w:b/>
      <w:bCs/>
      <w:kern w:val="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864AD6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Desktop\&#19978;&#32447;&#25991;&#26723;&#27169;&#26495;\5_&#27979;&#35797;&#31649;&#29702;\&#39033;&#30446;&#21517;&#31216;-&#31995;&#32479;&#27979;&#35797;&#25253;&#21578;-V1.0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Issue</a:t>
            </a:r>
            <a:r>
              <a:rPr lang="zh-CN" sz="1800" b="0" i="0" baseline="0">
                <a:effectLst/>
              </a:rPr>
              <a:t> </a:t>
            </a:r>
            <a:r>
              <a:rPr lang="en-US" sz="1800" b="0" i="0" baseline="0">
                <a:effectLst/>
              </a:rPr>
              <a:t>category</a:t>
            </a:r>
            <a:r>
              <a:rPr lang="zh-CN" sz="1800" b="0" i="0" baseline="0">
                <a:effectLst/>
              </a:rPr>
              <a:t> </a:t>
            </a:r>
            <a:r>
              <a:rPr lang="en-US" sz="1800" b="0" i="0" baseline="0">
                <a:effectLst/>
              </a:rPr>
              <a:t>proportion</a:t>
            </a:r>
            <a:endParaRPr lang="en-NZ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F2-C747-B7FE-F51B698012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F2-C747-B7FE-F51B698012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EF2-C747-B7FE-F51B698012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EF2-C747-B7FE-F51B698012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EF2-C747-B7FE-F51B6980122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EF2-C747-B7FE-F51B6980122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EF2-C747-B7FE-F51B69801221}"/>
              </c:ext>
            </c:extLst>
          </c:dPt>
          <c:cat>
            <c:strRef>
              <c:f>Sheet1!$A$1:$G$1</c:f>
              <c:strCache>
                <c:ptCount val="7"/>
                <c:pt idx="0">
                  <c:v>Requirement unfulfilled</c:v>
                </c:pt>
                <c:pt idx="1">
                  <c:v>Function failure</c:v>
                </c:pt>
                <c:pt idx="2">
                  <c:v>Data loss</c:v>
                </c:pt>
                <c:pt idx="3">
                  <c:v>Abnormal display </c:v>
                </c:pt>
                <c:pt idx="4">
                  <c:v>Abnormal performance</c:v>
                </c:pt>
                <c:pt idx="5">
                  <c:v>Poor user friendliness</c:v>
                </c:pt>
                <c:pt idx="6">
                  <c:v>The message is incorrect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0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EF2-C747-B7FE-F51B698012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C49A2-27AA-8E47-B8D5-EC066BA6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C:\Users\Administrator\Desktop\上线文档模板\5_测试管理\项目名称-系统测试报告-V1.0.dotx</Template>
  <TotalTime>108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集成测试报告</vt:lpstr>
    </vt:vector>
  </TitlesOfParts>
  <Company>BOC SOFT</Company>
  <LinksUpToDate>false</LinksUpToDate>
  <CharactersWithSpaces>6684</CharactersWithSpaces>
  <SharedDoc>false</SharedDoc>
  <HLinks>
    <vt:vector size="60" baseType="variant"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_Toc393720895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_Toc393720894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_Toc393720893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_Toc393720892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_Toc393720891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_Toc393720890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_Toc393720889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_Toc393720888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_Toc393720887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_Toc393720886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集成测试报告</dc:title>
  <dc:subject>集成测试报告</dc:subject>
  <dc:creator>Administrator</dc:creator>
  <cp:keywords>集成测试报告</cp:keywords>
  <cp:lastModifiedBy>Microsoft Office User</cp:lastModifiedBy>
  <cp:revision>284</cp:revision>
  <cp:lastPrinted>2001-03-20T06:24:00Z</cp:lastPrinted>
  <dcterms:created xsi:type="dcterms:W3CDTF">2020-05-11T10:42:00Z</dcterms:created>
  <dcterms:modified xsi:type="dcterms:W3CDTF">2020-05-19T04:38:00Z</dcterms:modified>
</cp:coreProperties>
</file>